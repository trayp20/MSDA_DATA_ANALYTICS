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E0E8" w14:textId="77777777" w:rsidR="002C79E6" w:rsidRDefault="002C79E6" w:rsidP="002C79E6"/>
    <w:p w14:paraId="4692F26E" w14:textId="77777777" w:rsidR="002C79E6" w:rsidRDefault="002C79E6" w:rsidP="002C79E6"/>
    <w:p w14:paraId="0E6B511D" w14:textId="77777777" w:rsidR="002C79E6" w:rsidRDefault="002C79E6" w:rsidP="002C79E6"/>
    <w:p w14:paraId="46136F45" w14:textId="77777777" w:rsidR="002C79E6" w:rsidRDefault="002C79E6" w:rsidP="002C79E6"/>
    <w:p w14:paraId="72A08A92" w14:textId="77777777" w:rsidR="002C79E6" w:rsidRDefault="002C79E6" w:rsidP="002C79E6"/>
    <w:p w14:paraId="13F10172" w14:textId="7FFCE5EA" w:rsidR="6A36C4BF" w:rsidRPr="00B863FB" w:rsidRDefault="00B008D7" w:rsidP="00B863FB">
      <w:pPr>
        <w:pStyle w:val="Title"/>
      </w:pPr>
      <w:r>
        <w:t>Data Cleaning and Profiling</w:t>
      </w:r>
    </w:p>
    <w:p w14:paraId="1FD13660" w14:textId="71538F95" w:rsidR="201D26C8" w:rsidRDefault="201D26C8" w:rsidP="001802C2">
      <w:pPr>
        <w:pStyle w:val="Subtitle"/>
        <w:jc w:val="left"/>
      </w:pPr>
    </w:p>
    <w:p w14:paraId="381FD10D" w14:textId="3BE4A9AA" w:rsidR="00A417C1" w:rsidRDefault="001802C2" w:rsidP="002C79E6">
      <w:pPr>
        <w:pStyle w:val="Subtitle"/>
      </w:pPr>
      <w:r>
        <w:t>Trayvonious Pendleton</w:t>
      </w:r>
    </w:p>
    <w:p w14:paraId="37A3A0D6" w14:textId="1A7A934F" w:rsidR="002C79E6" w:rsidRDefault="001802C2" w:rsidP="002C79E6">
      <w:pPr>
        <w:pStyle w:val="Subtitle"/>
      </w:pPr>
      <w:r>
        <w:t>WGU</w:t>
      </w:r>
    </w:p>
    <w:p w14:paraId="1B5E05AA" w14:textId="2B58C74D" w:rsidR="002C79E6" w:rsidRDefault="00000000" w:rsidP="002C79E6">
      <w:pPr>
        <w:pStyle w:val="Subtitle"/>
      </w:pPr>
      <w:sdt>
        <w:sdtPr>
          <w:id w:val="-568883333"/>
          <w:placeholder>
            <w:docPart w:val="83818DA9D98D44219E7EAA4DF56D265E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1802C2">
        <w:t>D59</w:t>
      </w:r>
      <w:r w:rsidR="00B008D7">
        <w:t>9</w:t>
      </w:r>
    </w:p>
    <w:p w14:paraId="010C0F06" w14:textId="6055F48C" w:rsidR="002C79E6" w:rsidRDefault="001802C2" w:rsidP="002C79E6">
      <w:pPr>
        <w:pStyle w:val="Subtitle"/>
      </w:pPr>
      <w:r>
        <w:t>STUDENT ID: 011205284</w:t>
      </w:r>
    </w:p>
    <w:p w14:paraId="5B521D7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8424BA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5D408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8236D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47FADB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13892B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261174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1C7ADE2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4666C14" w14:textId="7BC9BBB6" w:rsidR="00A417C1" w:rsidRDefault="00600828" w:rsidP="00B863FB">
      <w:pPr>
        <w:pStyle w:val="SectionTitl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Part 1 </w:t>
      </w:r>
      <w:r w:rsidRPr="00600828">
        <w:rPr>
          <w:sz w:val="40"/>
          <w:szCs w:val="40"/>
        </w:rPr>
        <w:t>Data Profiling</w:t>
      </w:r>
    </w:p>
    <w:p w14:paraId="55B8CEC0" w14:textId="1FCADBDA" w:rsidR="00600828" w:rsidRPr="00600828" w:rsidRDefault="00600828" w:rsidP="00600828">
      <w:pPr>
        <w:ind w:firstLine="0"/>
        <w:rPr>
          <w:b/>
          <w:bCs/>
          <w:i/>
          <w:iCs/>
          <w:sz w:val="32"/>
          <w:szCs w:val="32"/>
        </w:rPr>
      </w:pPr>
      <w:r w:rsidRPr="00600828">
        <w:rPr>
          <w:b/>
          <w:bCs/>
          <w:i/>
          <w:iCs/>
          <w:sz w:val="32"/>
          <w:szCs w:val="32"/>
        </w:rPr>
        <w:t>A1 Dataset Description</w:t>
      </w:r>
    </w:p>
    <w:p w14:paraId="0661C9BD" w14:textId="77777777" w:rsidR="00600828" w:rsidRPr="00600828" w:rsidRDefault="00600828" w:rsidP="00600828"/>
    <w:p w14:paraId="66422F39" w14:textId="4EF13B81" w:rsidR="00613D79" w:rsidRPr="00154296" w:rsidRDefault="00154296" w:rsidP="00613D79">
      <w:pPr>
        <w:rPr>
          <w:b/>
          <w:bCs/>
        </w:rPr>
      </w:pPr>
      <w:r w:rsidRPr="00154296">
        <w:rPr>
          <w:b/>
          <w:bCs/>
        </w:rPr>
        <w:t>General Characteristics:</w:t>
      </w:r>
    </w:p>
    <w:p w14:paraId="58A53167" w14:textId="0FFA2F41" w:rsidR="00154296" w:rsidRDefault="00154296" w:rsidP="00154296">
      <w:pPr>
        <w:pStyle w:val="ListParagraph"/>
        <w:numPr>
          <w:ilvl w:val="0"/>
          <w:numId w:val="34"/>
        </w:numPr>
      </w:pPr>
      <w:r w:rsidRPr="00154296">
        <w:rPr>
          <w:b/>
          <w:bCs/>
        </w:rPr>
        <w:t>Rows</w:t>
      </w:r>
      <w:r>
        <w:t>: 10,199</w:t>
      </w:r>
    </w:p>
    <w:p w14:paraId="51ADDF7B" w14:textId="7C9234A2" w:rsidR="00154296" w:rsidRDefault="00154296" w:rsidP="00154296">
      <w:pPr>
        <w:pStyle w:val="ListParagraph"/>
        <w:numPr>
          <w:ilvl w:val="0"/>
          <w:numId w:val="34"/>
        </w:numPr>
      </w:pPr>
      <w:r w:rsidRPr="00154296">
        <w:rPr>
          <w:b/>
          <w:bCs/>
        </w:rPr>
        <w:t>Columns</w:t>
      </w:r>
      <w:r>
        <w:t>: 16</w:t>
      </w:r>
    </w:p>
    <w:p w14:paraId="17E5BA9E" w14:textId="00DCB845" w:rsidR="00154296" w:rsidRPr="00613D79" w:rsidRDefault="00154296" w:rsidP="00154296">
      <w:pPr>
        <w:pStyle w:val="ListParagraph"/>
        <w:numPr>
          <w:ilvl w:val="0"/>
          <w:numId w:val="34"/>
        </w:numPr>
      </w:pPr>
      <w:r>
        <w:t xml:space="preserve">The dataset includes </w:t>
      </w:r>
      <w:r w:rsidR="00C30A24">
        <w:t>employees’</w:t>
      </w:r>
      <w:r>
        <w:t xml:space="preserve"> demographics, work-related characteristics, and compensation details</w:t>
      </w:r>
      <w:r w:rsidR="00877663">
        <w:t>.</w:t>
      </w:r>
    </w:p>
    <w:p w14:paraId="6963348B" w14:textId="1E38DB99" w:rsidR="00A417C1" w:rsidRPr="00600828" w:rsidRDefault="00600828" w:rsidP="00600828">
      <w:pPr>
        <w:pStyle w:val="Heading1"/>
        <w:jc w:val="left"/>
        <w:rPr>
          <w:i/>
          <w:iCs/>
          <w:sz w:val="32"/>
          <w:szCs w:val="32"/>
        </w:rPr>
      </w:pPr>
      <w:r w:rsidRPr="00600828">
        <w:rPr>
          <w:i/>
          <w:iCs/>
          <w:sz w:val="32"/>
          <w:szCs w:val="32"/>
        </w:rPr>
        <w:t>A2 Data Types and Subtypes</w:t>
      </w:r>
    </w:p>
    <w:tbl>
      <w:tblPr>
        <w:tblStyle w:val="GridTable4"/>
        <w:tblW w:w="9360" w:type="dxa"/>
        <w:tblInd w:w="-5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C60AC" w14:paraId="18295550" w14:textId="77777777" w:rsidTr="005C6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9FCD94" w14:textId="47533941" w:rsidR="005C60AC" w:rsidRDefault="005C60AC" w:rsidP="00613D79">
            <w:pPr>
              <w:ind w:firstLine="0"/>
            </w:pPr>
            <w:r>
              <w:t>Variable</w:t>
            </w:r>
          </w:p>
        </w:tc>
        <w:tc>
          <w:tcPr>
            <w:tcW w:w="3120" w:type="dxa"/>
          </w:tcPr>
          <w:p w14:paraId="039EA9D2" w14:textId="43E004C2" w:rsidR="005C60AC" w:rsidRDefault="005C60AC" w:rsidP="00613D7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20" w:type="dxa"/>
          </w:tcPr>
          <w:p w14:paraId="78E584EC" w14:textId="2888224B" w:rsidR="005C60AC" w:rsidRDefault="005C60AC" w:rsidP="00613D7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Subtype</w:t>
            </w:r>
          </w:p>
        </w:tc>
      </w:tr>
      <w:tr w:rsidR="005C60AC" w14:paraId="5A4D9F3D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4BA900B" w14:textId="14FA22BC" w:rsidR="005C60AC" w:rsidRDefault="005C60AC" w:rsidP="00613D79">
            <w:pPr>
              <w:ind w:firstLine="0"/>
            </w:pPr>
            <w:r>
              <w:t>Employee Number</w:t>
            </w:r>
          </w:p>
        </w:tc>
        <w:tc>
          <w:tcPr>
            <w:tcW w:w="3120" w:type="dxa"/>
          </w:tcPr>
          <w:p w14:paraId="0434AF65" w14:textId="050142B0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74396E69" w14:textId="7DA4D1E9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5C60AC" w14:paraId="51F3F101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E2D2FB" w14:textId="0E3A13DF" w:rsidR="005C60AC" w:rsidRDefault="00294CEC" w:rsidP="00613D79">
            <w:pPr>
              <w:ind w:firstLine="0"/>
            </w:pPr>
            <w:r>
              <w:t>Age</w:t>
            </w:r>
          </w:p>
        </w:tc>
        <w:tc>
          <w:tcPr>
            <w:tcW w:w="3120" w:type="dxa"/>
          </w:tcPr>
          <w:p w14:paraId="0EC4CFA3" w14:textId="12A6ECAD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2F5E5BC9" w14:textId="42F6B079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5B97A5C3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6719C0A" w14:textId="63CC4984" w:rsidR="005C60AC" w:rsidRDefault="00294CEC" w:rsidP="00613D79">
            <w:pPr>
              <w:ind w:firstLine="0"/>
            </w:pPr>
            <w:r>
              <w:t>Tenure</w:t>
            </w:r>
          </w:p>
        </w:tc>
        <w:tc>
          <w:tcPr>
            <w:tcW w:w="3120" w:type="dxa"/>
          </w:tcPr>
          <w:p w14:paraId="1F7BFBF5" w14:textId="703BBDA2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727DB50D" w14:textId="51188932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3E8C2DDA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3BF155C" w14:textId="55C3D383" w:rsidR="005C60AC" w:rsidRDefault="00294CEC" w:rsidP="00613D79">
            <w:pPr>
              <w:ind w:firstLine="0"/>
            </w:pPr>
            <w:r>
              <w:t>Turnover</w:t>
            </w:r>
          </w:p>
        </w:tc>
        <w:tc>
          <w:tcPr>
            <w:tcW w:w="3120" w:type="dxa"/>
          </w:tcPr>
          <w:p w14:paraId="34A35D5D" w14:textId="129B3F7D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7A4184AF" w14:textId="238B5091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5C60AC" w14:paraId="62319688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2C7DCD6" w14:textId="2F87E9DF" w:rsidR="005C60AC" w:rsidRDefault="00294CEC" w:rsidP="00613D79">
            <w:pPr>
              <w:ind w:firstLine="0"/>
            </w:pPr>
            <w:r>
              <w:t>Compensation Type</w:t>
            </w:r>
          </w:p>
        </w:tc>
        <w:tc>
          <w:tcPr>
            <w:tcW w:w="3120" w:type="dxa"/>
          </w:tcPr>
          <w:p w14:paraId="686FD302" w14:textId="229D309E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24FEE8B1" w14:textId="7F4E2AA4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5C60AC" w14:paraId="265F5C60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368BD25" w14:textId="22670E44" w:rsidR="005C60AC" w:rsidRDefault="00294CEC" w:rsidP="00613D79">
            <w:pPr>
              <w:ind w:firstLine="0"/>
            </w:pPr>
            <w:r>
              <w:t>Hourly Rate</w:t>
            </w:r>
          </w:p>
        </w:tc>
        <w:tc>
          <w:tcPr>
            <w:tcW w:w="3120" w:type="dxa"/>
          </w:tcPr>
          <w:p w14:paraId="042CF0D6" w14:textId="61BBECD7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4B2004A7" w14:textId="1DA774DC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0860F094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367A352" w14:textId="4905B6C4" w:rsidR="005C60AC" w:rsidRDefault="00294CEC" w:rsidP="00613D79">
            <w:pPr>
              <w:ind w:firstLine="0"/>
            </w:pPr>
            <w:r>
              <w:t>Hours Weekly</w:t>
            </w:r>
          </w:p>
        </w:tc>
        <w:tc>
          <w:tcPr>
            <w:tcW w:w="3120" w:type="dxa"/>
          </w:tcPr>
          <w:p w14:paraId="29F14F77" w14:textId="4AFDC959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2982576E" w14:textId="3A6DD3A4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1C98DAF5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9FA1A89" w14:textId="1103E708" w:rsidR="005C60AC" w:rsidRDefault="00294CEC" w:rsidP="00613D79">
            <w:pPr>
              <w:ind w:firstLine="0"/>
            </w:pPr>
            <w:r>
              <w:t>Annual Salary</w:t>
            </w:r>
          </w:p>
        </w:tc>
        <w:tc>
          <w:tcPr>
            <w:tcW w:w="3120" w:type="dxa"/>
          </w:tcPr>
          <w:p w14:paraId="5AD8B928" w14:textId="4CED528C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474426FF" w14:textId="04479660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3F5D7BF5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F14A612" w14:textId="6FC2866D" w:rsidR="005C60AC" w:rsidRDefault="00294CEC" w:rsidP="00613D79">
            <w:pPr>
              <w:ind w:firstLine="0"/>
            </w:pPr>
            <w:r>
              <w:t>Driving Commuter Distance</w:t>
            </w:r>
          </w:p>
        </w:tc>
        <w:tc>
          <w:tcPr>
            <w:tcW w:w="3120" w:type="dxa"/>
          </w:tcPr>
          <w:p w14:paraId="4633DBCD" w14:textId="0D645DB0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4E842A74" w14:textId="185AB9D4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0B417D0B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0693B5A" w14:textId="2C1D67C4" w:rsidR="005C60AC" w:rsidRDefault="00294CEC" w:rsidP="00613D79">
            <w:pPr>
              <w:ind w:firstLine="0"/>
            </w:pPr>
            <w:r>
              <w:t xml:space="preserve">Job Role </w:t>
            </w:r>
          </w:p>
        </w:tc>
        <w:tc>
          <w:tcPr>
            <w:tcW w:w="3120" w:type="dxa"/>
          </w:tcPr>
          <w:p w14:paraId="60169AE6" w14:textId="28E5CA74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5E415407" w14:textId="2B3E2EC6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5C60AC" w14:paraId="423B1196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A66C312" w14:textId="3772A953" w:rsidR="005C60AC" w:rsidRDefault="00294CEC" w:rsidP="00613D79">
            <w:pPr>
              <w:ind w:firstLine="0"/>
            </w:pPr>
            <w:r>
              <w:t>Gender</w:t>
            </w:r>
          </w:p>
        </w:tc>
        <w:tc>
          <w:tcPr>
            <w:tcW w:w="3120" w:type="dxa"/>
          </w:tcPr>
          <w:p w14:paraId="03566C99" w14:textId="09BCAB6E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2590E201" w14:textId="18EC44FD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5C60AC" w14:paraId="40649F88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F1E7D6F" w14:textId="46E97EF3" w:rsidR="005C60AC" w:rsidRDefault="00294CEC" w:rsidP="00613D79">
            <w:pPr>
              <w:ind w:firstLine="0"/>
            </w:pPr>
            <w:r>
              <w:t>Marital Status</w:t>
            </w:r>
          </w:p>
        </w:tc>
        <w:tc>
          <w:tcPr>
            <w:tcW w:w="3120" w:type="dxa"/>
          </w:tcPr>
          <w:p w14:paraId="7FBEF246" w14:textId="0FA02532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5B615772" w14:textId="26D56841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5C60AC" w14:paraId="011B216F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F490C8E" w14:textId="003D8DA9" w:rsidR="005C60AC" w:rsidRDefault="00294CEC" w:rsidP="00613D79">
            <w:pPr>
              <w:ind w:firstLine="0"/>
            </w:pPr>
            <w:r>
              <w:t>Number of Companies Worked</w:t>
            </w:r>
          </w:p>
        </w:tc>
        <w:tc>
          <w:tcPr>
            <w:tcW w:w="3120" w:type="dxa"/>
          </w:tcPr>
          <w:p w14:paraId="60738FDB" w14:textId="350F5AF7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4C62B088" w14:textId="21CE9915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5C60AC" w14:paraId="02B3FCFC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8DE5281" w14:textId="5D8B51AF" w:rsidR="00294CEC" w:rsidRPr="00294CEC" w:rsidRDefault="00294CEC" w:rsidP="00613D79">
            <w:pPr>
              <w:ind w:firstLine="0"/>
              <w:rPr>
                <w:b w:val="0"/>
                <w:bCs w:val="0"/>
              </w:rPr>
            </w:pPr>
            <w:r>
              <w:t>Annual Professional Development Hours</w:t>
            </w:r>
          </w:p>
        </w:tc>
        <w:tc>
          <w:tcPr>
            <w:tcW w:w="3120" w:type="dxa"/>
          </w:tcPr>
          <w:p w14:paraId="540FD4A9" w14:textId="7EA03A5C" w:rsidR="005C60A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</w:tc>
        <w:tc>
          <w:tcPr>
            <w:tcW w:w="3120" w:type="dxa"/>
          </w:tcPr>
          <w:p w14:paraId="7E5E4CC4" w14:textId="6BE6ECDA" w:rsidR="005C60AC" w:rsidRDefault="00002FA6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5C60AC" w14:paraId="2F0F89A7" w14:textId="77777777" w:rsidTr="005C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DFCF3BD" w14:textId="7BE55310" w:rsidR="005C60AC" w:rsidRDefault="00294CEC" w:rsidP="00613D79">
            <w:pPr>
              <w:ind w:firstLine="0"/>
            </w:pPr>
            <w:r>
              <w:t>Paycheck Method</w:t>
            </w:r>
          </w:p>
        </w:tc>
        <w:tc>
          <w:tcPr>
            <w:tcW w:w="3120" w:type="dxa"/>
          </w:tcPr>
          <w:p w14:paraId="7C1F693C" w14:textId="4C86E317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5C150FE4" w14:textId="71517EF6" w:rsidR="005C60AC" w:rsidRDefault="00294CEC" w:rsidP="00613D7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294CEC" w14:paraId="0909561B" w14:textId="77777777" w:rsidTr="005C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A18CDDE" w14:textId="7D31409A" w:rsidR="00294CEC" w:rsidRDefault="00294CEC" w:rsidP="00613D79">
            <w:pPr>
              <w:ind w:firstLine="0"/>
            </w:pPr>
            <w:r>
              <w:t>Text Message Opt-In</w:t>
            </w:r>
          </w:p>
        </w:tc>
        <w:tc>
          <w:tcPr>
            <w:tcW w:w="3120" w:type="dxa"/>
          </w:tcPr>
          <w:p w14:paraId="049EA474" w14:textId="246D951C" w:rsidR="00294CE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120" w:type="dxa"/>
          </w:tcPr>
          <w:p w14:paraId="5517B1B5" w14:textId="313F2B74" w:rsidR="00294CEC" w:rsidRDefault="00294CEC" w:rsidP="00613D7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</w:tr>
    </w:tbl>
    <w:p w14:paraId="425964FF" w14:textId="7803E837" w:rsidR="00613D79" w:rsidRPr="00613D79" w:rsidRDefault="00613D79" w:rsidP="00613D79"/>
    <w:p w14:paraId="58FC4EDD" w14:textId="77777777" w:rsidR="00613D79" w:rsidRPr="00613D79" w:rsidRDefault="00613D79" w:rsidP="00613D79"/>
    <w:p w14:paraId="43068A26" w14:textId="3F64A43A" w:rsidR="00A417C1" w:rsidRPr="00600828" w:rsidRDefault="00600828" w:rsidP="00600828">
      <w:pPr>
        <w:pStyle w:val="Heading2"/>
        <w:rPr>
          <w:i/>
          <w:iCs/>
          <w:sz w:val="32"/>
          <w:szCs w:val="32"/>
        </w:rPr>
      </w:pPr>
      <w:r w:rsidRPr="00600828">
        <w:rPr>
          <w:i/>
          <w:iCs/>
          <w:sz w:val="32"/>
          <w:szCs w:val="32"/>
        </w:rPr>
        <w:t>A3 Observables Values</w:t>
      </w:r>
    </w:p>
    <w:p w14:paraId="4B362ECF" w14:textId="77777777" w:rsidR="00600828" w:rsidRPr="00600828" w:rsidRDefault="00600828" w:rsidP="0060082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83C" w14:paraId="3C5DE6FC" w14:textId="77777777" w:rsidTr="00A0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3001D4F" w14:textId="34476546" w:rsidR="00A0683C" w:rsidRDefault="00A0683C" w:rsidP="00A0683C">
            <w:pPr>
              <w:ind w:firstLine="0"/>
            </w:pPr>
            <w:r>
              <w:lastRenderedPageBreak/>
              <w:t>Variable</w:t>
            </w:r>
          </w:p>
        </w:tc>
        <w:tc>
          <w:tcPr>
            <w:tcW w:w="4680" w:type="dxa"/>
          </w:tcPr>
          <w:p w14:paraId="06711C78" w14:textId="343619E1" w:rsidR="00A0683C" w:rsidRDefault="00A0683C" w:rsidP="00A0683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Values</w:t>
            </w:r>
          </w:p>
        </w:tc>
      </w:tr>
      <w:tr w:rsidR="00A0683C" w14:paraId="4B646331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9731EA5" w14:textId="5155FCEE" w:rsidR="00A0683C" w:rsidRDefault="00A0683C" w:rsidP="00A0683C">
            <w:pPr>
              <w:ind w:firstLine="0"/>
            </w:pPr>
            <w:r>
              <w:t>Employee Number</w:t>
            </w:r>
          </w:p>
        </w:tc>
        <w:tc>
          <w:tcPr>
            <w:tcW w:w="4680" w:type="dxa"/>
          </w:tcPr>
          <w:p w14:paraId="506B9C9F" w14:textId="2EF8C90A" w:rsidR="00A0683C" w:rsidRDefault="00A0683C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</w:t>
            </w:r>
          </w:p>
        </w:tc>
      </w:tr>
      <w:tr w:rsidR="00A0683C" w14:paraId="6D39658F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3E2A10" w14:textId="6A2760CC" w:rsidR="00A0683C" w:rsidRPr="00A0683C" w:rsidRDefault="00A0683C" w:rsidP="00A0683C">
            <w:pPr>
              <w:ind w:firstLine="0"/>
              <w:rPr>
                <w:b w:val="0"/>
                <w:bCs w:val="0"/>
              </w:rPr>
            </w:pPr>
            <w:r>
              <w:t>Age</w:t>
            </w:r>
          </w:p>
        </w:tc>
        <w:tc>
          <w:tcPr>
            <w:tcW w:w="4680" w:type="dxa"/>
          </w:tcPr>
          <w:p w14:paraId="1CE08ACC" w14:textId="3763779E" w:rsidR="00A0683C" w:rsidRDefault="00A0683C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25,28,43</w:t>
            </w:r>
          </w:p>
        </w:tc>
      </w:tr>
      <w:tr w:rsidR="00A0683C" w14:paraId="60D1DBED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DFA1AA8" w14:textId="273A0B25" w:rsidR="00A0683C" w:rsidRDefault="00A0683C" w:rsidP="00A0683C">
            <w:pPr>
              <w:ind w:firstLine="0"/>
            </w:pPr>
            <w:r>
              <w:t>Tenure</w:t>
            </w:r>
          </w:p>
        </w:tc>
        <w:tc>
          <w:tcPr>
            <w:tcW w:w="4680" w:type="dxa"/>
          </w:tcPr>
          <w:p w14:paraId="0EDD74AD" w14:textId="0516D081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1,5,10</w:t>
            </w:r>
          </w:p>
        </w:tc>
      </w:tr>
      <w:tr w:rsidR="00A0683C" w14:paraId="5EF69917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EEED16" w14:textId="11F728FC" w:rsidR="00A0683C" w:rsidRDefault="00A0683C" w:rsidP="00A0683C">
            <w:pPr>
              <w:ind w:firstLine="0"/>
            </w:pPr>
            <w:r>
              <w:t>Turnover</w:t>
            </w:r>
          </w:p>
        </w:tc>
        <w:tc>
          <w:tcPr>
            <w:tcW w:w="4680" w:type="dxa"/>
          </w:tcPr>
          <w:p w14:paraId="020A449B" w14:textId="06A7AD58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</w:t>
            </w:r>
            <w:proofErr w:type="gramStart"/>
            <w:r>
              <w:t>No</w:t>
            </w:r>
            <w:proofErr w:type="gramEnd"/>
          </w:p>
        </w:tc>
      </w:tr>
      <w:tr w:rsidR="00A0683C" w14:paraId="28EC8D4E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55BFCB2" w14:textId="4282E1E0" w:rsidR="00A0683C" w:rsidRDefault="00A0683C" w:rsidP="00A0683C">
            <w:pPr>
              <w:ind w:firstLine="0"/>
            </w:pPr>
            <w:r>
              <w:t>Compensation Type</w:t>
            </w:r>
          </w:p>
        </w:tc>
        <w:tc>
          <w:tcPr>
            <w:tcW w:w="4680" w:type="dxa"/>
          </w:tcPr>
          <w:p w14:paraId="24FA1461" w14:textId="6E8D4CD9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Salary, Hourly</w:t>
            </w:r>
          </w:p>
        </w:tc>
      </w:tr>
      <w:tr w:rsidR="00A0683C" w14:paraId="3C44593D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5F5A86E" w14:textId="526706DF" w:rsidR="00A0683C" w:rsidRDefault="00A0683C" w:rsidP="00A0683C">
            <w:pPr>
              <w:ind w:firstLine="0"/>
            </w:pPr>
            <w:r>
              <w:t>Hourly Rate</w:t>
            </w:r>
          </w:p>
        </w:tc>
        <w:tc>
          <w:tcPr>
            <w:tcW w:w="4680" w:type="dxa"/>
          </w:tcPr>
          <w:p w14:paraId="0C4B3531" w14:textId="3DCA19EB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$30.00, $25.00</w:t>
            </w:r>
          </w:p>
        </w:tc>
      </w:tr>
      <w:tr w:rsidR="00A0683C" w14:paraId="4C316411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5205B18" w14:textId="6F2EB034" w:rsidR="00A0683C" w:rsidRDefault="00A0683C" w:rsidP="00A0683C">
            <w:pPr>
              <w:ind w:firstLine="0"/>
            </w:pPr>
            <w:r>
              <w:t>Hours Weekly</w:t>
            </w:r>
          </w:p>
        </w:tc>
        <w:tc>
          <w:tcPr>
            <w:tcW w:w="4680" w:type="dxa"/>
          </w:tcPr>
          <w:p w14:paraId="65536AB4" w14:textId="1BDF9C19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25,40</w:t>
            </w:r>
          </w:p>
        </w:tc>
      </w:tr>
      <w:tr w:rsidR="00A0683C" w14:paraId="6E6105E6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D8B080" w14:textId="094B757E" w:rsidR="00A0683C" w:rsidRDefault="00A0683C" w:rsidP="00A0683C">
            <w:pPr>
              <w:ind w:firstLine="0"/>
            </w:pPr>
            <w:r>
              <w:t>Annual Salary</w:t>
            </w:r>
          </w:p>
        </w:tc>
        <w:tc>
          <w:tcPr>
            <w:tcW w:w="4680" w:type="dxa"/>
          </w:tcPr>
          <w:p w14:paraId="1CF7ED8D" w14:textId="41900251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50689.6, 46841.6</w:t>
            </w:r>
          </w:p>
        </w:tc>
      </w:tr>
      <w:tr w:rsidR="00A0683C" w14:paraId="2F9AC976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2C33EE" w14:textId="4E937D82" w:rsidR="00A0683C" w:rsidRDefault="00A0683C" w:rsidP="00A0683C">
            <w:pPr>
              <w:ind w:firstLine="0"/>
            </w:pPr>
            <w:r>
              <w:t>Driving Commuter Distance</w:t>
            </w:r>
          </w:p>
        </w:tc>
        <w:tc>
          <w:tcPr>
            <w:tcW w:w="4680" w:type="dxa"/>
          </w:tcPr>
          <w:p w14:paraId="09D0F02E" w14:textId="2EDC57F5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89,35,10</w:t>
            </w:r>
          </w:p>
        </w:tc>
      </w:tr>
      <w:tr w:rsidR="00A0683C" w14:paraId="2839F7FD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02F88E9" w14:textId="15770DBA" w:rsidR="00A0683C" w:rsidRDefault="00A0683C" w:rsidP="00A0683C">
            <w:pPr>
              <w:ind w:firstLine="0"/>
            </w:pPr>
            <w:r>
              <w:t>Job Role</w:t>
            </w:r>
          </w:p>
        </w:tc>
        <w:tc>
          <w:tcPr>
            <w:tcW w:w="4680" w:type="dxa"/>
          </w:tcPr>
          <w:p w14:paraId="1AA432B5" w14:textId="046C1086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Research, Sales, Manufacturing</w:t>
            </w:r>
          </w:p>
        </w:tc>
      </w:tr>
      <w:tr w:rsidR="00A0683C" w14:paraId="01E85790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2EB5B28" w14:textId="538A93F3" w:rsidR="00A0683C" w:rsidRDefault="00A0683C" w:rsidP="00A0683C">
            <w:pPr>
              <w:ind w:firstLine="0"/>
            </w:pPr>
            <w:r>
              <w:t>Gender</w:t>
            </w:r>
          </w:p>
        </w:tc>
        <w:tc>
          <w:tcPr>
            <w:tcW w:w="4680" w:type="dxa"/>
          </w:tcPr>
          <w:p w14:paraId="2A14FADA" w14:textId="69E09115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Male, Female, </w:t>
            </w:r>
            <w:r w:rsidR="00F24F63">
              <w:t>prefer</w:t>
            </w:r>
            <w:r>
              <w:t xml:space="preserve"> not to answer</w:t>
            </w:r>
          </w:p>
        </w:tc>
      </w:tr>
      <w:tr w:rsidR="00A0683C" w14:paraId="23373F33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73E509" w14:textId="2804DFE1" w:rsidR="00A0683C" w:rsidRDefault="00A0683C" w:rsidP="00A0683C">
            <w:pPr>
              <w:ind w:firstLine="0"/>
            </w:pPr>
            <w:r>
              <w:t>Marital Status</w:t>
            </w:r>
          </w:p>
        </w:tc>
        <w:tc>
          <w:tcPr>
            <w:tcW w:w="4680" w:type="dxa"/>
          </w:tcPr>
          <w:p w14:paraId="7E266D2C" w14:textId="62174C2C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Single,</w:t>
            </w:r>
            <w:r w:rsidR="00F24F63">
              <w:t xml:space="preserve"> </w:t>
            </w:r>
            <w:r>
              <w:t>Married</w:t>
            </w:r>
          </w:p>
        </w:tc>
      </w:tr>
      <w:tr w:rsidR="00A0683C" w14:paraId="348A1B3D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9805814" w14:textId="3AC1707C" w:rsidR="00A0683C" w:rsidRDefault="00A0683C" w:rsidP="00A0683C">
            <w:pPr>
              <w:ind w:firstLine="0"/>
            </w:pPr>
            <w:r>
              <w:t>Number of Companies Worked</w:t>
            </w:r>
          </w:p>
        </w:tc>
        <w:tc>
          <w:tcPr>
            <w:tcW w:w="4680" w:type="dxa"/>
          </w:tcPr>
          <w:p w14:paraId="6BBFB4DB" w14:textId="121E7344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1,3,6</w:t>
            </w:r>
          </w:p>
        </w:tc>
      </w:tr>
      <w:tr w:rsidR="00A0683C" w14:paraId="29592286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43B95F" w14:textId="5FB2A052" w:rsidR="00A0683C" w:rsidRDefault="00A0683C" w:rsidP="00A0683C">
            <w:pPr>
              <w:ind w:firstLine="0"/>
            </w:pPr>
            <w:r>
              <w:t>Annual Professional Development Hours</w:t>
            </w:r>
          </w:p>
        </w:tc>
        <w:tc>
          <w:tcPr>
            <w:tcW w:w="4680" w:type="dxa"/>
          </w:tcPr>
          <w:p w14:paraId="0E2B2C8F" w14:textId="10EB5FCF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89.35, 15</w:t>
            </w:r>
          </w:p>
        </w:tc>
      </w:tr>
      <w:tr w:rsidR="00A0683C" w14:paraId="01044485" w14:textId="77777777" w:rsidTr="00A0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B8E2779" w14:textId="7C99A959" w:rsidR="00A0683C" w:rsidRDefault="00A0683C" w:rsidP="00A0683C">
            <w:pPr>
              <w:ind w:firstLine="0"/>
            </w:pPr>
            <w:r>
              <w:t>Paycheck Method</w:t>
            </w:r>
          </w:p>
        </w:tc>
        <w:tc>
          <w:tcPr>
            <w:tcW w:w="4680" w:type="dxa"/>
          </w:tcPr>
          <w:p w14:paraId="778D4105" w14:textId="62DD6B5B" w:rsidR="00A0683C" w:rsidRDefault="00070C6B" w:rsidP="00A0683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Mail Check, Direct </w:t>
            </w:r>
            <w:r w:rsidR="00F24F63">
              <w:t>Deposit</w:t>
            </w:r>
          </w:p>
        </w:tc>
      </w:tr>
      <w:tr w:rsidR="00A0683C" w14:paraId="74938DE4" w14:textId="77777777" w:rsidTr="00A0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C564C8" w14:textId="064B6758" w:rsidR="00A0683C" w:rsidRDefault="00A0683C" w:rsidP="00A0683C">
            <w:pPr>
              <w:ind w:firstLine="0"/>
            </w:pPr>
            <w:r>
              <w:t>Text Message Opt-In</w:t>
            </w:r>
          </w:p>
        </w:tc>
        <w:tc>
          <w:tcPr>
            <w:tcW w:w="4680" w:type="dxa"/>
          </w:tcPr>
          <w:p w14:paraId="7EB8048D" w14:textId="5744662A" w:rsidR="00A0683C" w:rsidRDefault="00070C6B" w:rsidP="00A068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</w:t>
            </w:r>
            <w:r w:rsidR="00F24F63">
              <w:t xml:space="preserve"> </w:t>
            </w:r>
            <w:proofErr w:type="gramStart"/>
            <w:r>
              <w:t>No</w:t>
            </w:r>
            <w:proofErr w:type="gramEnd"/>
          </w:p>
        </w:tc>
      </w:tr>
    </w:tbl>
    <w:p w14:paraId="4A653A58" w14:textId="77777777" w:rsidR="00A0683C" w:rsidRPr="00A0683C" w:rsidRDefault="00A0683C" w:rsidP="00A0683C"/>
    <w:p w14:paraId="1C741A03" w14:textId="4B456BCA" w:rsidR="00A417C1" w:rsidRDefault="001802C2" w:rsidP="001802C2">
      <w:pPr>
        <w:pStyle w:val="Heading3"/>
        <w:jc w:val="center"/>
        <w:rPr>
          <w:sz w:val="40"/>
          <w:szCs w:val="40"/>
        </w:rPr>
      </w:pPr>
      <w:r w:rsidRPr="00600828">
        <w:rPr>
          <w:sz w:val="40"/>
          <w:szCs w:val="40"/>
        </w:rPr>
        <w:t xml:space="preserve">PART </w:t>
      </w:r>
      <w:r w:rsidR="00600828" w:rsidRPr="00600828">
        <w:rPr>
          <w:sz w:val="40"/>
          <w:szCs w:val="40"/>
        </w:rPr>
        <w:t>2 Data Cleaning and Plan</w:t>
      </w:r>
    </w:p>
    <w:p w14:paraId="5F477365" w14:textId="5D724709" w:rsidR="00600828" w:rsidRPr="00600828" w:rsidRDefault="00600828" w:rsidP="00600828">
      <w:pPr>
        <w:ind w:firstLine="0"/>
        <w:rPr>
          <w:b/>
          <w:bCs/>
          <w:i/>
          <w:iCs/>
          <w:sz w:val="32"/>
          <w:szCs w:val="32"/>
        </w:rPr>
      </w:pPr>
      <w:r w:rsidRPr="00600828">
        <w:rPr>
          <w:b/>
          <w:bCs/>
          <w:i/>
          <w:iCs/>
          <w:sz w:val="32"/>
          <w:szCs w:val="32"/>
        </w:rPr>
        <w:t>B1 Data Cleaning and Inspection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5D8" w14:paraId="6935477B" w14:textId="77777777" w:rsidTr="0085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A89FDCA" w14:textId="78FFDDAC" w:rsidR="008515D8" w:rsidRDefault="008515D8" w:rsidP="008515D8">
            <w:pPr>
              <w:ind w:firstLine="0"/>
            </w:pPr>
            <w:r>
              <w:t>Issue</w:t>
            </w:r>
          </w:p>
        </w:tc>
        <w:tc>
          <w:tcPr>
            <w:tcW w:w="4680" w:type="dxa"/>
          </w:tcPr>
          <w:p w14:paraId="0ADA066D" w14:textId="4DCEB6D4" w:rsidR="008515D8" w:rsidRDefault="008515D8" w:rsidP="008515D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</w:t>
            </w:r>
          </w:p>
        </w:tc>
      </w:tr>
      <w:tr w:rsidR="008515D8" w14:paraId="122FC361" w14:textId="77777777" w:rsidTr="0085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C042941" w14:textId="77E8C5DF" w:rsidR="008515D8" w:rsidRPr="008515D8" w:rsidRDefault="008515D8" w:rsidP="008515D8">
            <w:pPr>
              <w:ind w:firstLine="0"/>
              <w:rPr>
                <w:b w:val="0"/>
                <w:bCs w:val="0"/>
              </w:rPr>
            </w:pPr>
            <w:r>
              <w:t>Duplicate Entries</w:t>
            </w:r>
          </w:p>
        </w:tc>
        <w:tc>
          <w:tcPr>
            <w:tcW w:w="4680" w:type="dxa"/>
          </w:tcPr>
          <w:p w14:paraId="06AF67DA" w14:textId="6987690C" w:rsidR="008515D8" w:rsidRDefault="00F24F63" w:rsidP="00851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gramStart"/>
            <w:r w:rsidR="007A061F">
              <w:t>duplicated(</w:t>
            </w:r>
            <w:proofErr w:type="gramEnd"/>
            <w:r w:rsidR="007A061F">
              <w:t>) to find rows that are completely identical</w:t>
            </w:r>
          </w:p>
        </w:tc>
      </w:tr>
      <w:tr w:rsidR="008515D8" w14:paraId="3A643AEE" w14:textId="77777777" w:rsidTr="0085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D672805" w14:textId="53992E58" w:rsidR="008515D8" w:rsidRDefault="008515D8" w:rsidP="008515D8">
            <w:pPr>
              <w:ind w:firstLine="0"/>
            </w:pPr>
            <w:r>
              <w:t>Missing Values</w:t>
            </w:r>
          </w:p>
        </w:tc>
        <w:tc>
          <w:tcPr>
            <w:tcW w:w="4680" w:type="dxa"/>
          </w:tcPr>
          <w:p w14:paraId="0977221C" w14:textId="4A5F2A1F" w:rsidR="008515D8" w:rsidRDefault="007A061F" w:rsidP="00851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proofErr w:type="gramStart"/>
            <w:r>
              <w:t>isnull</w:t>
            </w:r>
            <w:proofErr w:type="spellEnd"/>
            <w:r>
              <w:t>(</w:t>
            </w:r>
            <w:proofErr w:type="gramEnd"/>
            <w:r>
              <w:t>) and sum() to identify columns and counts of missing values</w:t>
            </w:r>
          </w:p>
        </w:tc>
      </w:tr>
      <w:tr w:rsidR="008515D8" w14:paraId="39E66D12" w14:textId="77777777" w:rsidTr="0085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2357D20" w14:textId="3FEBB179" w:rsidR="008515D8" w:rsidRDefault="008515D8" w:rsidP="008515D8">
            <w:pPr>
              <w:ind w:firstLine="0"/>
            </w:pPr>
            <w:r>
              <w:t>Inconsistent Entries</w:t>
            </w:r>
          </w:p>
        </w:tc>
        <w:tc>
          <w:tcPr>
            <w:tcW w:w="4680" w:type="dxa"/>
          </w:tcPr>
          <w:p w14:paraId="490E0519" w14:textId="681DAD29" w:rsidR="008515D8" w:rsidRDefault="007A061F" w:rsidP="00851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gramStart"/>
            <w:r>
              <w:t>unique(</w:t>
            </w:r>
            <w:proofErr w:type="gramEnd"/>
            <w:r>
              <w:t>) to check for inconsistent formats</w:t>
            </w:r>
          </w:p>
        </w:tc>
      </w:tr>
      <w:tr w:rsidR="008515D8" w14:paraId="6276D5B9" w14:textId="77777777" w:rsidTr="0085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F30EF9" w14:textId="24259A9B" w:rsidR="008515D8" w:rsidRDefault="008515D8" w:rsidP="008515D8">
            <w:pPr>
              <w:ind w:firstLine="0"/>
            </w:pPr>
            <w:r>
              <w:t>Formatting Errors</w:t>
            </w:r>
          </w:p>
        </w:tc>
        <w:tc>
          <w:tcPr>
            <w:tcW w:w="4680" w:type="dxa"/>
          </w:tcPr>
          <w:p w14:paraId="22925295" w14:textId="1F475559" w:rsidR="008515D8" w:rsidRDefault="007A061F" w:rsidP="00851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proofErr w:type="gramStart"/>
            <w:r>
              <w:t>contains(</w:t>
            </w:r>
            <w:proofErr w:type="gramEnd"/>
            <w:r>
              <w:t>)to validate formats</w:t>
            </w:r>
          </w:p>
        </w:tc>
      </w:tr>
      <w:tr w:rsidR="008515D8" w14:paraId="5266A6C7" w14:textId="77777777" w:rsidTr="0085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F211DF" w14:textId="3447CF3F" w:rsidR="008515D8" w:rsidRDefault="008515D8" w:rsidP="008515D8">
            <w:pPr>
              <w:ind w:firstLine="0"/>
            </w:pPr>
            <w:r>
              <w:t>Outliers</w:t>
            </w:r>
          </w:p>
        </w:tc>
        <w:tc>
          <w:tcPr>
            <w:tcW w:w="4680" w:type="dxa"/>
          </w:tcPr>
          <w:p w14:paraId="78A44E8E" w14:textId="7229D6E9" w:rsidR="008515D8" w:rsidRDefault="007A061F" w:rsidP="00851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statistical </w:t>
            </w:r>
            <w:proofErr w:type="spellStart"/>
            <w:r>
              <w:t>methouds</w:t>
            </w:r>
            <w:proofErr w:type="spellEnd"/>
            <w:r>
              <w:t xml:space="preserve"> to detect values that deviate significantly</w:t>
            </w:r>
          </w:p>
        </w:tc>
      </w:tr>
    </w:tbl>
    <w:p w14:paraId="564AC56A" w14:textId="77777777" w:rsidR="008515D8" w:rsidRPr="008515D8" w:rsidRDefault="008515D8" w:rsidP="008515D8"/>
    <w:p w14:paraId="716CF736" w14:textId="77777777" w:rsidR="00C7182F" w:rsidRPr="00C7182F" w:rsidRDefault="00C7182F" w:rsidP="00C7182F"/>
    <w:p w14:paraId="0F50FED7" w14:textId="5D877536" w:rsidR="001802C2" w:rsidRPr="00600828" w:rsidRDefault="00600828" w:rsidP="00600828">
      <w:pPr>
        <w:ind w:firstLine="0"/>
        <w:rPr>
          <w:rStyle w:val="Heading4Char"/>
          <w:i/>
          <w:iCs w:val="0"/>
          <w:sz w:val="32"/>
          <w:szCs w:val="32"/>
          <w:lang w:val="fr-FR"/>
        </w:rPr>
      </w:pPr>
      <w:r w:rsidRPr="00600828">
        <w:rPr>
          <w:rStyle w:val="Heading4Char"/>
          <w:i/>
          <w:iCs w:val="0"/>
          <w:sz w:val="32"/>
          <w:szCs w:val="32"/>
          <w:lang w:val="fr-FR"/>
        </w:rPr>
        <w:t xml:space="preserve">B2 </w:t>
      </w:r>
      <w:proofErr w:type="spellStart"/>
      <w:r w:rsidRPr="00600828">
        <w:rPr>
          <w:rStyle w:val="Heading4Char"/>
          <w:i/>
          <w:iCs w:val="0"/>
          <w:sz w:val="32"/>
          <w:szCs w:val="32"/>
          <w:lang w:val="fr-FR"/>
        </w:rPr>
        <w:t>Findings</w:t>
      </w:r>
      <w:proofErr w:type="spellEnd"/>
      <w:r w:rsidRPr="00600828">
        <w:rPr>
          <w:rStyle w:val="Heading4Char"/>
          <w:i/>
          <w:iCs w:val="0"/>
          <w:sz w:val="32"/>
          <w:szCs w:val="32"/>
          <w:lang w:val="fr-FR"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69"/>
        <w:gridCol w:w="2976"/>
        <w:gridCol w:w="3405"/>
      </w:tblGrid>
      <w:tr w:rsidR="00B14C6D" w14:paraId="12B0D53C" w14:textId="77777777" w:rsidTr="00B14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DCD219E" w14:textId="2F0B1270" w:rsidR="00B14C6D" w:rsidRDefault="00B14C6D" w:rsidP="00AC0490">
            <w:pPr>
              <w:ind w:firstLine="0"/>
              <w:rPr>
                <w:rFonts w:asciiTheme="majorHAnsi" w:eastAsiaTheme="majorEastAsia" w:hAnsiTheme="majorHAnsi" w:cstheme="majorBidi"/>
                <w:b w:val="0"/>
                <w:bCs w:val="0"/>
                <w:iCs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iCs/>
              </w:rPr>
              <w:t>Issue</w:t>
            </w:r>
          </w:p>
        </w:tc>
        <w:tc>
          <w:tcPr>
            <w:tcW w:w="3120" w:type="dxa"/>
          </w:tcPr>
          <w:p w14:paraId="718FA833" w14:textId="3CB0099E" w:rsidR="00B14C6D" w:rsidRDefault="00B14C6D" w:rsidP="00AC049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iCs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iCs/>
              </w:rPr>
              <w:t>Column</w:t>
            </w:r>
          </w:p>
        </w:tc>
        <w:tc>
          <w:tcPr>
            <w:tcW w:w="3120" w:type="dxa"/>
          </w:tcPr>
          <w:p w14:paraId="2F34ABD5" w14:textId="28D64C93" w:rsidR="00B14C6D" w:rsidRDefault="00B14C6D" w:rsidP="00AC049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iCs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iCs/>
              </w:rPr>
              <w:t>Description</w:t>
            </w:r>
          </w:p>
        </w:tc>
      </w:tr>
      <w:tr w:rsidR="00B14C6D" w14:paraId="43E8E69E" w14:textId="77777777" w:rsidTr="00B1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4F123E2" w14:textId="7D9FDF1B" w:rsidR="00B14C6D" w:rsidRPr="00B14C6D" w:rsidRDefault="00B14C6D" w:rsidP="00AC0490">
            <w:pPr>
              <w:ind w:firstLine="0"/>
              <w:rPr>
                <w:rFonts w:asciiTheme="majorHAnsi" w:eastAsiaTheme="majorEastAsia" w:hAnsiTheme="majorHAnsi" w:cstheme="majorBidi"/>
                <w:iCs/>
              </w:rPr>
            </w:pPr>
            <w:r w:rsidRPr="00B14C6D">
              <w:rPr>
                <w:rFonts w:asciiTheme="majorHAnsi" w:eastAsiaTheme="majorEastAsia" w:hAnsiTheme="majorHAnsi" w:cstheme="majorBidi"/>
                <w:iCs/>
              </w:rPr>
              <w:t>Duplicate Entries</w:t>
            </w:r>
          </w:p>
        </w:tc>
        <w:tc>
          <w:tcPr>
            <w:tcW w:w="3120" w:type="dxa"/>
          </w:tcPr>
          <w:p w14:paraId="51FA5AB6" w14:textId="5FA63358" w:rsidR="00B14C6D" w:rsidRPr="00B14C6D" w:rsidRDefault="00B14C6D" w:rsidP="00AC0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Fonts w:asciiTheme="majorHAnsi" w:eastAsiaTheme="majorEastAsia" w:hAnsiTheme="majorHAnsi" w:cstheme="majorBidi"/>
                <w:iCs/>
              </w:rPr>
              <w:t>Multiple Columns</w:t>
            </w:r>
          </w:p>
        </w:tc>
        <w:tc>
          <w:tcPr>
            <w:tcW w:w="3120" w:type="dxa"/>
          </w:tcPr>
          <w:p w14:paraId="0C76C825" w14:textId="74AEA012" w:rsidR="00B14C6D" w:rsidRPr="00B14C6D" w:rsidRDefault="009A1391" w:rsidP="00AC0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Style w:val="Strong"/>
              </w:rPr>
              <w:t>Found:</w:t>
            </w:r>
            <w:r>
              <w:t xml:space="preserve"> </w:t>
            </w:r>
            <w:r w:rsidR="00C00A1B">
              <w:t>99</w:t>
            </w:r>
            <w:r>
              <w:t xml:space="preserve"> duplicate rows. Duplicate records may inflate employee counts and distort retention analysis.</w:t>
            </w:r>
          </w:p>
        </w:tc>
      </w:tr>
      <w:tr w:rsidR="00B14C6D" w14:paraId="06BE0415" w14:textId="77777777" w:rsidTr="00B1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8E4178F" w14:textId="5E17CDB2" w:rsidR="00B14C6D" w:rsidRPr="00B14C6D" w:rsidRDefault="00B14C6D" w:rsidP="00AC0490">
            <w:pPr>
              <w:ind w:firstLine="0"/>
              <w:rPr>
                <w:rFonts w:asciiTheme="majorHAnsi" w:eastAsiaTheme="majorEastAsia" w:hAnsiTheme="majorHAnsi" w:cstheme="majorBidi"/>
                <w:iCs/>
              </w:rPr>
            </w:pPr>
            <w:r w:rsidRPr="00B14C6D">
              <w:rPr>
                <w:rFonts w:asciiTheme="majorHAnsi" w:eastAsiaTheme="majorEastAsia" w:hAnsiTheme="majorHAnsi" w:cstheme="majorBidi"/>
                <w:iCs/>
              </w:rPr>
              <w:lastRenderedPageBreak/>
              <w:t>Missing Values</w:t>
            </w:r>
          </w:p>
        </w:tc>
        <w:tc>
          <w:tcPr>
            <w:tcW w:w="3120" w:type="dxa"/>
          </w:tcPr>
          <w:p w14:paraId="4168B2D3" w14:textId="14BB764D" w:rsidR="00B14C6D" w:rsidRDefault="00B14C6D" w:rsidP="00AC0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B14C6D">
              <w:rPr>
                <w:rFonts w:asciiTheme="majorHAnsi" w:eastAsiaTheme="majorEastAsia" w:hAnsiTheme="majorHAnsi" w:cstheme="majorBidi"/>
                <w:iCs/>
              </w:rPr>
              <w:t>Annual Professional Development Hours, etc</w:t>
            </w:r>
            <w:r w:rsidRPr="00B14C6D">
              <w:rPr>
                <w:rFonts w:asciiTheme="majorHAnsi" w:eastAsiaTheme="majorEastAsia" w:hAnsiTheme="majorHAnsi" w:cstheme="majorBidi"/>
                <w:b/>
                <w:bCs/>
                <w:iCs/>
              </w:rPr>
              <w:t>.</w:t>
            </w:r>
          </w:p>
        </w:tc>
        <w:tc>
          <w:tcPr>
            <w:tcW w:w="3120" w:type="dxa"/>
          </w:tcPr>
          <w:p w14:paraId="68A11560" w14:textId="12CA31ED" w:rsidR="00B14C6D" w:rsidRPr="00B14C6D" w:rsidRDefault="00997DDD" w:rsidP="00AC0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 w:rsidRPr="00997DDD">
              <w:t>665 missing values</w:t>
            </w:r>
            <w:r w:rsidRPr="00997DDD">
              <w:rPr>
                <w:b/>
                <w:bCs/>
              </w:rPr>
              <w:t xml:space="preserve"> </w:t>
            </w:r>
            <w:r w:rsidRPr="00997DDD">
              <w:t>in</w:t>
            </w:r>
            <w:r w:rsidRPr="00997DDD">
              <w:rPr>
                <w:b/>
                <w:bCs/>
              </w:rPr>
              <w:t xml:space="preserve"> </w:t>
            </w:r>
            <w:proofErr w:type="spellStart"/>
            <w:r w:rsidRPr="00997DDD">
              <w:rPr>
                <w:b/>
                <w:bCs/>
              </w:rPr>
              <w:t>NumCompaniesPreviouslyWorked</w:t>
            </w:r>
            <w:proofErr w:type="spellEnd"/>
            <w:r w:rsidRPr="00997DDD">
              <w:rPr>
                <w:b/>
                <w:bCs/>
              </w:rPr>
              <w:t>.</w:t>
            </w:r>
            <w:r w:rsidRPr="00997DDD">
              <w:rPr>
                <w:b/>
                <w:bCs/>
              </w:rPr>
              <w:br/>
            </w:r>
            <w:r w:rsidRPr="00997DDD">
              <w:t>1,969 missing values in</w:t>
            </w:r>
            <w:r w:rsidRPr="00997DDD">
              <w:rPr>
                <w:b/>
                <w:bCs/>
              </w:rPr>
              <w:t xml:space="preserve"> </w:t>
            </w:r>
            <w:proofErr w:type="spellStart"/>
            <w:r w:rsidRPr="00997DDD">
              <w:rPr>
                <w:b/>
                <w:bCs/>
              </w:rPr>
              <w:t>AnnualProfessionalDevHrs</w:t>
            </w:r>
            <w:proofErr w:type="spellEnd"/>
            <w:r w:rsidRPr="00997DDD">
              <w:rPr>
                <w:b/>
                <w:bCs/>
              </w:rPr>
              <w:t>.</w:t>
            </w:r>
            <w:r w:rsidRPr="00997DDD">
              <w:rPr>
                <w:b/>
                <w:bCs/>
              </w:rPr>
              <w:br/>
            </w:r>
            <w:r w:rsidRPr="00997DDD">
              <w:t>2,266 missing values in</w:t>
            </w:r>
            <w:r w:rsidRPr="00997DDD">
              <w:rPr>
                <w:b/>
                <w:bCs/>
              </w:rPr>
              <w:t xml:space="preserve"> </w:t>
            </w:r>
            <w:proofErr w:type="spellStart"/>
            <w:r w:rsidRPr="00997DDD">
              <w:rPr>
                <w:b/>
                <w:bCs/>
              </w:rPr>
              <w:t>TextMessageOptIn</w:t>
            </w:r>
            <w:proofErr w:type="spellEnd"/>
            <w:r w:rsidRPr="00997DDD">
              <w:rPr>
                <w:b/>
                <w:bCs/>
              </w:rPr>
              <w:t>.</w:t>
            </w:r>
            <w:r w:rsidRPr="00997DDD">
              <w:rPr>
                <w:b/>
                <w:bCs/>
              </w:rPr>
              <w:br/>
            </w:r>
            <w:r w:rsidRPr="00997DDD">
              <w:t>Impact: Missing HR data may affect predictive modeling and retention strategy insights.</w:t>
            </w:r>
          </w:p>
        </w:tc>
      </w:tr>
      <w:tr w:rsidR="00B14C6D" w14:paraId="0199AF08" w14:textId="77777777" w:rsidTr="00B1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2AF44F0" w14:textId="620E9EA5" w:rsidR="00B14C6D" w:rsidRPr="00B14C6D" w:rsidRDefault="00B14C6D" w:rsidP="00AC0490">
            <w:pPr>
              <w:ind w:firstLine="0"/>
              <w:rPr>
                <w:rFonts w:asciiTheme="majorHAnsi" w:eastAsiaTheme="majorEastAsia" w:hAnsiTheme="majorHAnsi" w:cstheme="majorBidi"/>
                <w:iCs/>
              </w:rPr>
            </w:pPr>
            <w:r w:rsidRPr="00B14C6D">
              <w:rPr>
                <w:rFonts w:asciiTheme="majorHAnsi" w:eastAsiaTheme="majorEastAsia" w:hAnsiTheme="majorHAnsi" w:cstheme="majorBidi"/>
                <w:iCs/>
              </w:rPr>
              <w:t>Inconsistent Entries</w:t>
            </w:r>
          </w:p>
        </w:tc>
        <w:tc>
          <w:tcPr>
            <w:tcW w:w="3120" w:type="dxa"/>
          </w:tcPr>
          <w:p w14:paraId="58F48493" w14:textId="41018A77" w:rsidR="00B14C6D" w:rsidRPr="00B14C6D" w:rsidRDefault="00B14C6D" w:rsidP="00AC0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Fonts w:asciiTheme="majorHAnsi" w:eastAsiaTheme="majorEastAsia" w:hAnsiTheme="majorHAnsi" w:cstheme="majorBidi"/>
                <w:iCs/>
              </w:rPr>
              <w:t>Paycheck Method</w:t>
            </w:r>
          </w:p>
        </w:tc>
        <w:tc>
          <w:tcPr>
            <w:tcW w:w="3120" w:type="dxa"/>
          </w:tcPr>
          <w:p w14:paraId="378EEFFE" w14:textId="3A89DA18" w:rsidR="00B14C6D" w:rsidRPr="00741B22" w:rsidRDefault="00997DDD" w:rsidP="00AC0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proofErr w:type="spellStart"/>
            <w:r w:rsidRPr="00997DDD">
              <w:rPr>
                <w:b/>
                <w:bCs/>
              </w:rPr>
              <w:t>JobRoleArea</w:t>
            </w:r>
            <w:proofErr w:type="spellEnd"/>
            <w:r w:rsidRPr="00997DDD">
              <w:rPr>
                <w:b/>
                <w:bCs/>
              </w:rPr>
              <w:t xml:space="preserve">: </w:t>
            </w:r>
            <w:r w:rsidRPr="00997DDD">
              <w:t>Different text formats for the same category</w:t>
            </w:r>
            <w:r w:rsidRPr="00997DDD">
              <w:rPr>
                <w:b/>
                <w:bCs/>
              </w:rPr>
              <w:t xml:space="preserve"> </w:t>
            </w:r>
            <w:r w:rsidRPr="00B71F4B">
              <w:t>(e.g., "</w:t>
            </w:r>
            <w:proofErr w:type="spellStart"/>
            <w:r w:rsidRPr="00B71F4B">
              <w:t>Information_Technology</w:t>
            </w:r>
            <w:proofErr w:type="spellEnd"/>
            <w:r w:rsidRPr="00B71F4B">
              <w:t>" vs. "Information Technology"</w:t>
            </w:r>
            <w:r w:rsidR="00056639">
              <w:t xml:space="preserve">, </w:t>
            </w:r>
            <w:r w:rsidR="00056639" w:rsidRPr="00056639">
              <w:t>"</w:t>
            </w:r>
            <w:proofErr w:type="spellStart"/>
            <w:r w:rsidR="00056639" w:rsidRPr="00056639">
              <w:t>Human_Resources</w:t>
            </w:r>
            <w:proofErr w:type="spellEnd"/>
            <w:r w:rsidR="00056639" w:rsidRPr="00056639">
              <w:t>" vs "Human Resources"</w:t>
            </w:r>
            <w:r w:rsidRPr="00B71F4B">
              <w:t>).</w:t>
            </w:r>
            <w:r w:rsidRPr="00997DDD">
              <w:rPr>
                <w:b/>
                <w:bCs/>
              </w:rPr>
              <w:br/>
            </w:r>
            <w:proofErr w:type="spellStart"/>
            <w:r w:rsidRPr="00997DDD">
              <w:rPr>
                <w:b/>
                <w:bCs/>
              </w:rPr>
              <w:t>PaycheckMethod</w:t>
            </w:r>
            <w:proofErr w:type="spellEnd"/>
            <w:r w:rsidRPr="00997DDD">
              <w:rPr>
                <w:b/>
                <w:bCs/>
              </w:rPr>
              <w:t xml:space="preserve">: </w:t>
            </w:r>
            <w:r w:rsidRPr="00997DDD">
              <w:t>Multiple variations</w:t>
            </w:r>
            <w:r w:rsidRPr="00997DDD">
              <w:rPr>
                <w:b/>
                <w:bCs/>
              </w:rPr>
              <w:t xml:space="preserve"> </w:t>
            </w:r>
            <w:r w:rsidRPr="00B71F4B">
              <w:t>(e.g., "Mail Check", "</w:t>
            </w:r>
            <w:proofErr w:type="spellStart"/>
            <w:r w:rsidRPr="00B71F4B">
              <w:t>MailedCheck</w:t>
            </w:r>
            <w:proofErr w:type="spellEnd"/>
            <w:r w:rsidRPr="00B71F4B">
              <w:t>", "</w:t>
            </w:r>
            <w:proofErr w:type="spellStart"/>
            <w:r w:rsidRPr="00B71F4B">
              <w:t>Direct_Deposit</w:t>
            </w:r>
            <w:proofErr w:type="spellEnd"/>
            <w:r w:rsidRPr="00B71F4B">
              <w:t>", "Direct Deposit").</w:t>
            </w:r>
            <w:r w:rsidRPr="00997DDD">
              <w:rPr>
                <w:b/>
                <w:bCs/>
              </w:rPr>
              <w:br/>
            </w:r>
            <w:r w:rsidRPr="00997DDD">
              <w:t>Impact: Inconsistencies can cause errors in grouping and data aggregation.</w:t>
            </w:r>
          </w:p>
        </w:tc>
      </w:tr>
      <w:tr w:rsidR="00B14C6D" w14:paraId="57ADC0F5" w14:textId="77777777" w:rsidTr="00B14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DC6B84" w14:textId="77AD3937" w:rsidR="00B14C6D" w:rsidRPr="00B14C6D" w:rsidRDefault="00B14C6D" w:rsidP="00AC0490">
            <w:pPr>
              <w:ind w:firstLine="0"/>
              <w:rPr>
                <w:rFonts w:asciiTheme="majorHAnsi" w:eastAsiaTheme="majorEastAsia" w:hAnsiTheme="majorHAnsi" w:cstheme="majorBidi"/>
                <w:iCs/>
              </w:rPr>
            </w:pPr>
            <w:r w:rsidRPr="00B14C6D">
              <w:rPr>
                <w:rFonts w:asciiTheme="majorHAnsi" w:eastAsiaTheme="majorEastAsia" w:hAnsiTheme="majorHAnsi" w:cstheme="majorBidi"/>
                <w:iCs/>
              </w:rPr>
              <w:t>Formatting Errors</w:t>
            </w:r>
          </w:p>
        </w:tc>
        <w:tc>
          <w:tcPr>
            <w:tcW w:w="3120" w:type="dxa"/>
          </w:tcPr>
          <w:p w14:paraId="4615AE33" w14:textId="759203E5" w:rsidR="00B14C6D" w:rsidRPr="00741B22" w:rsidRDefault="00741B22" w:rsidP="00AC0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Fonts w:asciiTheme="majorHAnsi" w:eastAsiaTheme="majorEastAsia" w:hAnsiTheme="majorHAnsi" w:cstheme="majorBidi"/>
                <w:iCs/>
              </w:rPr>
              <w:t xml:space="preserve">Hourly Rate </w:t>
            </w:r>
          </w:p>
        </w:tc>
        <w:tc>
          <w:tcPr>
            <w:tcW w:w="3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1B22" w:rsidRPr="00741B22" w14:paraId="2706AF73" w14:textId="77777777" w:rsidTr="00741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01AF3" w14:textId="77777777" w:rsidR="00741B22" w:rsidRPr="00741B22" w:rsidRDefault="00741B22" w:rsidP="00741B22">
                  <w:pPr>
                    <w:spacing w:line="240" w:lineRule="auto"/>
                    <w:ind w:firstLine="0"/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</w:rPr>
                  </w:pPr>
                </w:p>
              </w:tc>
            </w:tr>
          </w:tbl>
          <w:p w14:paraId="46859A15" w14:textId="77777777" w:rsidR="00741B22" w:rsidRPr="00741B22" w:rsidRDefault="00741B22" w:rsidP="00741B2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9"/>
            </w:tblGrid>
            <w:tr w:rsidR="00741B22" w:rsidRPr="00741B22" w14:paraId="34C85824" w14:textId="77777777" w:rsidTr="00741B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4E02A" w14:textId="0D5C61C6" w:rsidR="00741B22" w:rsidRPr="00741B22" w:rsidRDefault="000F7111" w:rsidP="00741B22">
                  <w:pPr>
                    <w:spacing w:line="240" w:lineRule="auto"/>
                    <w:ind w:firstLine="0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0F7111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</w:rPr>
                    <w:t>Detected:</w:t>
                  </w:r>
                  <w:r w:rsidRPr="000F7111">
                    <w:rPr>
                      <w:rFonts w:asciiTheme="majorHAnsi" w:eastAsiaTheme="majorEastAsia" w:hAnsiTheme="majorHAnsi" w:cstheme="majorBidi"/>
                      <w:iCs/>
                    </w:rPr>
                    <w:t xml:space="preserve"> Values contain dollar signs ($), spaces, and text characters (e.g., "$24.37 "). </w:t>
                  </w:r>
                  <w:r w:rsidRPr="000F7111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</w:rPr>
                    <w:t>Impact:</w:t>
                  </w:r>
                  <w:r w:rsidRPr="000F7111">
                    <w:rPr>
                      <w:rFonts w:asciiTheme="majorHAnsi" w:eastAsiaTheme="majorEastAsia" w:hAnsiTheme="majorHAnsi" w:cstheme="majorBidi"/>
                      <w:iCs/>
                    </w:rPr>
                    <w:t xml:space="preserve"> Prevents salary calculations and statistical analysis without conversion to numeric values.</w:t>
                  </w:r>
                </w:p>
              </w:tc>
            </w:tr>
          </w:tbl>
          <w:p w14:paraId="48C8BAA9" w14:textId="29554E78" w:rsidR="00B14C6D" w:rsidRDefault="00B14C6D" w:rsidP="00AC0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</w:p>
        </w:tc>
      </w:tr>
      <w:tr w:rsidR="00B14C6D" w14:paraId="5B11EC2B" w14:textId="77777777" w:rsidTr="00B14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FD04F7F" w14:textId="03129C79" w:rsidR="00B14C6D" w:rsidRPr="00B14C6D" w:rsidRDefault="00B14C6D" w:rsidP="00AC0490">
            <w:pPr>
              <w:ind w:firstLine="0"/>
              <w:rPr>
                <w:rFonts w:asciiTheme="majorHAnsi" w:eastAsiaTheme="majorEastAsia" w:hAnsiTheme="majorHAnsi" w:cstheme="majorBidi"/>
                <w:iCs/>
              </w:rPr>
            </w:pPr>
            <w:r w:rsidRPr="00B14C6D">
              <w:rPr>
                <w:rFonts w:asciiTheme="majorHAnsi" w:eastAsiaTheme="majorEastAsia" w:hAnsiTheme="majorHAnsi" w:cstheme="majorBidi"/>
                <w:iCs/>
              </w:rPr>
              <w:t>Outliers</w:t>
            </w:r>
          </w:p>
        </w:tc>
        <w:tc>
          <w:tcPr>
            <w:tcW w:w="3120" w:type="dxa"/>
          </w:tcPr>
          <w:p w14:paraId="35868278" w14:textId="006876DE" w:rsidR="00B14C6D" w:rsidRPr="00741B22" w:rsidRDefault="00741B22" w:rsidP="00AC0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 w:rsidRPr="00741B22">
              <w:rPr>
                <w:rFonts w:asciiTheme="majorHAnsi" w:eastAsiaTheme="majorEastAsia" w:hAnsiTheme="majorHAnsi" w:cstheme="majorBidi"/>
                <w:iCs/>
              </w:rPr>
              <w:t>Annual Salary</w:t>
            </w:r>
          </w:p>
        </w:tc>
        <w:tc>
          <w:tcPr>
            <w:tcW w:w="3120" w:type="dxa"/>
          </w:tcPr>
          <w:p w14:paraId="04480C71" w14:textId="62E77954" w:rsidR="00B14C6D" w:rsidRPr="00741B22" w:rsidRDefault="00997DDD" w:rsidP="00AC0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</w:rPr>
            </w:pPr>
            <w:r w:rsidRPr="000F7111">
              <w:rPr>
                <w:rStyle w:val="Strong"/>
                <w:b w:val="0"/>
                <w:bCs w:val="0"/>
              </w:rPr>
              <w:t>544 extreme values</w:t>
            </w:r>
            <w:r>
              <w:t xml:space="preserve"> detected in </w:t>
            </w:r>
            <w:proofErr w:type="spellStart"/>
            <w:r>
              <w:rPr>
                <w:rStyle w:val="Strong"/>
              </w:rPr>
              <w:t>AnnualSalary</w:t>
            </w:r>
            <w:proofErr w:type="spellEnd"/>
            <w:r>
              <w:t>.</w:t>
            </w:r>
            <w:r>
              <w:br/>
            </w:r>
            <w:r w:rsidRPr="000F7111">
              <w:rPr>
                <w:rStyle w:val="Strong"/>
                <w:b w:val="0"/>
                <w:bCs w:val="0"/>
              </w:rPr>
              <w:t>245 extreme values</w:t>
            </w:r>
            <w:r>
              <w:t xml:space="preserve"> detected in </w:t>
            </w:r>
            <w:proofErr w:type="spellStart"/>
            <w:r>
              <w:rPr>
                <w:rStyle w:val="Strong"/>
              </w:rPr>
              <w:t>DrivingCommuterDistance</w:t>
            </w:r>
            <w:proofErr w:type="spellEnd"/>
            <w:r>
              <w:t>.</w:t>
            </w:r>
            <w:r>
              <w:br/>
            </w:r>
            <w:r>
              <w:rPr>
                <w:rStyle w:val="Strong"/>
              </w:rPr>
              <w:t>Impact:</w:t>
            </w:r>
            <w:r>
              <w:t xml:space="preserve"> Some values may be valid high salaries or long commutes, but they could also indicate incorrect data entry (e.g., misplaced decimal points).</w:t>
            </w:r>
          </w:p>
        </w:tc>
      </w:tr>
    </w:tbl>
    <w:p w14:paraId="5ECECF64" w14:textId="22ACD145" w:rsidR="00AC0490" w:rsidRPr="00AC0490" w:rsidRDefault="00AC0490" w:rsidP="00AC0490">
      <w:pPr>
        <w:ind w:firstLine="0"/>
        <w:rPr>
          <w:rFonts w:asciiTheme="majorHAnsi" w:eastAsiaTheme="majorEastAsia" w:hAnsiTheme="majorHAnsi" w:cstheme="majorBidi"/>
          <w:b/>
          <w:bCs/>
          <w:iCs/>
        </w:rPr>
      </w:pPr>
    </w:p>
    <w:p w14:paraId="0EA5BBB0" w14:textId="290EEE7F" w:rsidR="00A40209" w:rsidRPr="00600828" w:rsidRDefault="00600828" w:rsidP="00600828">
      <w:pPr>
        <w:ind w:firstLine="0"/>
        <w:rPr>
          <w:rStyle w:val="Heading5Char"/>
          <w:sz w:val="32"/>
          <w:szCs w:val="32"/>
        </w:rPr>
      </w:pPr>
      <w:r w:rsidRPr="00600828">
        <w:rPr>
          <w:rStyle w:val="Heading5Char"/>
          <w:sz w:val="32"/>
          <w:szCs w:val="32"/>
        </w:rPr>
        <w:t>C1 Explanation of Modifications</w:t>
      </w:r>
    </w:p>
    <w:p w14:paraId="3B82DFC8" w14:textId="77777777" w:rsidR="00F833F9" w:rsidRDefault="00F833F9" w:rsidP="00F833F9">
      <w:pPr>
        <w:ind w:firstLine="0"/>
        <w:rPr>
          <w:rFonts w:asciiTheme="majorHAnsi" w:eastAsiaTheme="majorEastAsia" w:hAnsiTheme="majorHAnsi" w:cstheme="majorBidi"/>
          <w:b/>
          <w:sz w:val="28"/>
          <w:szCs w:val="28"/>
        </w:rPr>
      </w:pPr>
    </w:p>
    <w:p w14:paraId="34362622" w14:textId="42DE64D1" w:rsidR="00A40209" w:rsidRPr="00FB0EEB" w:rsidRDefault="00F833F9" w:rsidP="00FB0EEB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Bidi"/>
          <w:b/>
          <w:sz w:val="28"/>
          <w:szCs w:val="28"/>
        </w:rPr>
      </w:pPr>
      <w:r w:rsidRPr="00FB0EEB">
        <w:rPr>
          <w:rFonts w:asciiTheme="majorHAnsi" w:eastAsiaTheme="majorEastAsia" w:hAnsiTheme="majorHAnsi" w:cstheme="majorBidi"/>
          <w:b/>
          <w:sz w:val="28"/>
          <w:szCs w:val="28"/>
        </w:rPr>
        <w:t>Handling Duplicate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75"/>
        <w:gridCol w:w="3196"/>
        <w:gridCol w:w="3079"/>
      </w:tblGrid>
      <w:tr w:rsidR="00F833F9" w14:paraId="5C18EE09" w14:textId="77777777" w:rsidTr="00F8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5C1E2D" w14:textId="017E7B4E" w:rsidR="00F833F9" w:rsidRDefault="00F833F9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lastRenderedPageBreak/>
              <w:t>I</w:t>
            </w:r>
            <w:r>
              <w:rPr>
                <w:szCs w:val="22"/>
              </w:rPr>
              <w:t>ssue</w:t>
            </w:r>
          </w:p>
        </w:tc>
        <w:tc>
          <w:tcPr>
            <w:tcW w:w="3120" w:type="dxa"/>
          </w:tcPr>
          <w:p w14:paraId="5DFE9304" w14:textId="5AE5A720" w:rsidR="00F833F9" w:rsidRDefault="00F833F9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M</w:t>
            </w:r>
            <w:r>
              <w:rPr>
                <w:szCs w:val="22"/>
              </w:rPr>
              <w:t>odification Applied</w:t>
            </w:r>
          </w:p>
        </w:tc>
        <w:tc>
          <w:tcPr>
            <w:tcW w:w="3120" w:type="dxa"/>
          </w:tcPr>
          <w:p w14:paraId="0A5AE53C" w14:textId="44D0A8AB" w:rsidR="00F833F9" w:rsidRDefault="00F833F9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Reason</w:t>
            </w:r>
          </w:p>
        </w:tc>
      </w:tr>
      <w:tr w:rsidR="00F833F9" w14:paraId="601348C7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370B4CC" w14:textId="020A136D" w:rsidR="00F833F9" w:rsidRDefault="00F833F9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99 duplicate rows</w:t>
            </w:r>
          </w:p>
        </w:tc>
        <w:tc>
          <w:tcPr>
            <w:tcW w:w="3120" w:type="dxa"/>
          </w:tcPr>
          <w:p w14:paraId="55D4D4AB" w14:textId="5498189C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proofErr w:type="spellStart"/>
            <w:proofErr w:type="gramStart"/>
            <w:r>
              <w:t>df.drop</w:t>
            </w:r>
            <w:proofErr w:type="gramEnd"/>
            <w:r>
              <w:t>_duplicates</w:t>
            </w:r>
            <w:proofErr w:type="spellEnd"/>
            <w:r>
              <w:t>(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</w:tc>
        <w:tc>
          <w:tcPr>
            <w:tcW w:w="3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33F9" w:rsidRPr="00F833F9" w14:paraId="5516A904" w14:textId="77777777" w:rsidTr="00F83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05982" w14:textId="77777777" w:rsidR="00F833F9" w:rsidRPr="00F833F9" w:rsidRDefault="00F833F9" w:rsidP="00F833F9">
                  <w:pPr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lang w:eastAsia="en-US"/>
                    </w:rPr>
                  </w:pPr>
                </w:p>
              </w:tc>
            </w:tr>
          </w:tbl>
          <w:p w14:paraId="615EE1A8" w14:textId="77777777" w:rsidR="00F833F9" w:rsidRPr="00F833F9" w:rsidRDefault="00F833F9" w:rsidP="00F833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color w:val="auto"/>
                <w:sz w:val="24"/>
                <w:lang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3"/>
            </w:tblGrid>
            <w:tr w:rsidR="00F833F9" w:rsidRPr="00F833F9" w14:paraId="7E527317" w14:textId="77777777" w:rsidTr="00F83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3D6C1" w14:textId="77777777" w:rsidR="00F833F9" w:rsidRPr="00F833F9" w:rsidRDefault="00F833F9" w:rsidP="00F833F9">
                  <w:pPr>
                    <w:spacing w:line="240" w:lineRule="auto"/>
                    <w:ind w:firstLine="0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lang w:eastAsia="en-US"/>
                    </w:rPr>
                  </w:pPr>
                  <w:r w:rsidRPr="00F833F9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lang w:eastAsia="en-US"/>
                    </w:rPr>
                    <w:t>Prevents inflated employee counts and ensures each record is unique.</w:t>
                  </w:r>
                </w:p>
              </w:tc>
            </w:tr>
          </w:tbl>
          <w:p w14:paraId="60EF86CD" w14:textId="77777777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</w:p>
        </w:tc>
      </w:tr>
    </w:tbl>
    <w:p w14:paraId="421C9680" w14:textId="015E76F9" w:rsidR="00F833F9" w:rsidRPr="00FB0EEB" w:rsidRDefault="00F833F9" w:rsidP="00FB0EEB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Bidi"/>
          <w:b/>
          <w:sz w:val="28"/>
          <w:szCs w:val="28"/>
        </w:rPr>
      </w:pPr>
      <w:r w:rsidRPr="00FB0EEB">
        <w:rPr>
          <w:rFonts w:asciiTheme="majorHAnsi" w:eastAsiaTheme="majorEastAsia" w:hAnsiTheme="majorHAnsi" w:cstheme="majorBidi"/>
          <w:b/>
          <w:sz w:val="28"/>
          <w:szCs w:val="28"/>
        </w:rPr>
        <w:t>Handling Missing Values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6"/>
        <w:gridCol w:w="1915"/>
        <w:gridCol w:w="2056"/>
        <w:gridCol w:w="2033"/>
      </w:tblGrid>
      <w:tr w:rsidR="00F833F9" w14:paraId="0C8D55ED" w14:textId="77777777" w:rsidTr="00F8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59DBFC" w14:textId="70F785BB" w:rsidR="00F833F9" w:rsidRDefault="00F833F9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Column</w:t>
            </w:r>
          </w:p>
        </w:tc>
        <w:tc>
          <w:tcPr>
            <w:tcW w:w="2340" w:type="dxa"/>
          </w:tcPr>
          <w:p w14:paraId="5259165B" w14:textId="01B4245C" w:rsidR="00F833F9" w:rsidRDefault="00F833F9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Missing Values</w:t>
            </w:r>
          </w:p>
        </w:tc>
        <w:tc>
          <w:tcPr>
            <w:tcW w:w="2340" w:type="dxa"/>
          </w:tcPr>
          <w:p w14:paraId="3EBB89A9" w14:textId="0632D873" w:rsidR="00F833F9" w:rsidRDefault="00F833F9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Modification Applied</w:t>
            </w:r>
          </w:p>
        </w:tc>
        <w:tc>
          <w:tcPr>
            <w:tcW w:w="2340" w:type="dxa"/>
          </w:tcPr>
          <w:p w14:paraId="3B9CE1C0" w14:textId="77D0FC83" w:rsidR="00F833F9" w:rsidRDefault="00F833F9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Reason</w:t>
            </w:r>
          </w:p>
        </w:tc>
      </w:tr>
      <w:tr w:rsidR="00F833F9" w14:paraId="664E4E1F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5260A0A" w14:textId="1848FDE0" w:rsidR="00F833F9" w:rsidRDefault="00F833F9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NumCompaniesPreviouslyWorked</w:t>
            </w:r>
            <w:proofErr w:type="spellEnd"/>
          </w:p>
        </w:tc>
        <w:tc>
          <w:tcPr>
            <w:tcW w:w="2340" w:type="dxa"/>
          </w:tcPr>
          <w:p w14:paraId="3F5BEA2A" w14:textId="2418907E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665</w:t>
            </w:r>
          </w:p>
        </w:tc>
        <w:tc>
          <w:tcPr>
            <w:tcW w:w="2340" w:type="dxa"/>
          </w:tcPr>
          <w:p w14:paraId="44332081" w14:textId="0B563F05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Replace with median value</w:t>
            </w:r>
          </w:p>
        </w:tc>
        <w:tc>
          <w:tcPr>
            <w:tcW w:w="2340" w:type="dxa"/>
          </w:tcPr>
          <w:p w14:paraId="7872C722" w14:textId="66E47832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t>Since employees typically work for a whole number of companies, median imputation is preferred over mean.</w:t>
            </w:r>
          </w:p>
        </w:tc>
      </w:tr>
      <w:tr w:rsidR="00F833F9" w14:paraId="01F07F99" w14:textId="77777777" w:rsidTr="00F83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517F551" w14:textId="0B4843F8" w:rsidR="00F833F9" w:rsidRDefault="00F833F9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 w:rsidRPr="00F833F9">
              <w:rPr>
                <w:rFonts w:asciiTheme="majorHAnsi" w:eastAsiaTheme="majorEastAsia" w:hAnsiTheme="majorHAnsi" w:cstheme="majorBidi"/>
                <w:bCs w:val="0"/>
                <w:szCs w:val="22"/>
              </w:rPr>
              <w:t>AnnualProfessionalDevHrs</w:t>
            </w:r>
            <w:proofErr w:type="spellEnd"/>
          </w:p>
        </w:tc>
        <w:tc>
          <w:tcPr>
            <w:tcW w:w="2340" w:type="dxa"/>
          </w:tcPr>
          <w:p w14:paraId="632B2081" w14:textId="1C9B46A6" w:rsidR="00F833F9" w:rsidRDefault="00F833F9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1969</w:t>
            </w:r>
          </w:p>
        </w:tc>
        <w:tc>
          <w:tcPr>
            <w:tcW w:w="2340" w:type="dxa"/>
          </w:tcPr>
          <w:p w14:paraId="088AED47" w14:textId="66CCF3B5" w:rsidR="00F833F9" w:rsidRDefault="00F833F9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Replace with mean value</w:t>
            </w:r>
          </w:p>
        </w:tc>
        <w:tc>
          <w:tcPr>
            <w:tcW w:w="2340" w:type="dxa"/>
          </w:tcPr>
          <w:p w14:paraId="54BD6C4C" w14:textId="04FD75FB" w:rsidR="00F833F9" w:rsidRDefault="00F833F9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F833F9">
              <w:rPr>
                <w:rFonts w:asciiTheme="majorHAnsi" w:eastAsiaTheme="majorEastAsia" w:hAnsiTheme="majorHAnsi" w:cstheme="majorBidi"/>
                <w:bCs/>
                <w:szCs w:val="22"/>
              </w:rPr>
              <w:t>Employees may take various hours of training, so using the mean maintains a realistic distribution.</w:t>
            </w:r>
          </w:p>
        </w:tc>
      </w:tr>
      <w:tr w:rsidR="00F833F9" w14:paraId="69A50A96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25BB7D9" w14:textId="18B39DC1" w:rsidR="00F833F9" w:rsidRDefault="00F833F9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 w:rsidRPr="00F833F9">
              <w:rPr>
                <w:rFonts w:asciiTheme="majorHAnsi" w:eastAsiaTheme="majorEastAsia" w:hAnsiTheme="majorHAnsi" w:cstheme="majorBidi"/>
                <w:bCs w:val="0"/>
                <w:szCs w:val="22"/>
              </w:rPr>
              <w:t>TextMessageOptIn</w:t>
            </w:r>
            <w:proofErr w:type="spellEnd"/>
          </w:p>
        </w:tc>
        <w:tc>
          <w:tcPr>
            <w:tcW w:w="2340" w:type="dxa"/>
          </w:tcPr>
          <w:p w14:paraId="13A8BA35" w14:textId="3D208F05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2266</w:t>
            </w:r>
          </w:p>
        </w:tc>
        <w:tc>
          <w:tcPr>
            <w:tcW w:w="2340" w:type="dxa"/>
          </w:tcPr>
          <w:p w14:paraId="4AFC3A79" w14:textId="108B6B04" w:rsid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Replace with “No”</w:t>
            </w:r>
          </w:p>
        </w:tc>
        <w:tc>
          <w:tcPr>
            <w:tcW w:w="2340" w:type="dxa"/>
          </w:tcPr>
          <w:p w14:paraId="495C0127" w14:textId="330D7267" w:rsidR="00F833F9" w:rsidRPr="00F833F9" w:rsidRDefault="00F833F9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F833F9">
              <w:rPr>
                <w:rFonts w:asciiTheme="majorHAnsi" w:eastAsiaTheme="majorEastAsia" w:hAnsiTheme="majorHAnsi" w:cstheme="majorBidi"/>
                <w:bCs/>
                <w:szCs w:val="22"/>
              </w:rPr>
              <w:t>Assumes missing values indicate that employees did not opt in for text messages.</w:t>
            </w:r>
          </w:p>
        </w:tc>
      </w:tr>
    </w:tbl>
    <w:p w14:paraId="46E3382A" w14:textId="77777777" w:rsidR="00F833F9" w:rsidRPr="00F833F9" w:rsidRDefault="00F833F9" w:rsidP="00A40209">
      <w:pPr>
        <w:ind w:firstLine="0"/>
        <w:rPr>
          <w:rFonts w:asciiTheme="majorHAnsi" w:eastAsiaTheme="majorEastAsia" w:hAnsiTheme="majorHAnsi" w:cstheme="majorBidi"/>
          <w:b/>
          <w:sz w:val="28"/>
          <w:szCs w:val="28"/>
        </w:rPr>
      </w:pPr>
    </w:p>
    <w:p w14:paraId="6E713005" w14:textId="538F5224" w:rsidR="00F833F9" w:rsidRPr="00FB0EEB" w:rsidRDefault="00F833F9" w:rsidP="00FB0EEB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Bidi"/>
          <w:b/>
          <w:sz w:val="28"/>
          <w:szCs w:val="28"/>
        </w:rPr>
      </w:pPr>
      <w:r w:rsidRPr="00FB0EEB">
        <w:rPr>
          <w:rFonts w:asciiTheme="majorHAnsi" w:eastAsiaTheme="majorEastAsia" w:hAnsiTheme="majorHAnsi" w:cstheme="majorBidi"/>
          <w:b/>
          <w:sz w:val="28"/>
          <w:szCs w:val="28"/>
        </w:rPr>
        <w:t>Fixing Inconsistent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82"/>
        <w:gridCol w:w="2597"/>
        <w:gridCol w:w="2238"/>
        <w:gridCol w:w="2233"/>
      </w:tblGrid>
      <w:tr w:rsidR="00F833F9" w14:paraId="225621E9" w14:textId="77777777" w:rsidTr="00F8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96F6BD3" w14:textId="1DE5B352" w:rsidR="00F833F9" w:rsidRDefault="006229A3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Column</w:t>
            </w:r>
          </w:p>
        </w:tc>
        <w:tc>
          <w:tcPr>
            <w:tcW w:w="2340" w:type="dxa"/>
          </w:tcPr>
          <w:p w14:paraId="228863A2" w14:textId="4D8E5C94" w:rsidR="00F833F9" w:rsidRDefault="006229A3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Inconsistent Values</w:t>
            </w:r>
          </w:p>
        </w:tc>
        <w:tc>
          <w:tcPr>
            <w:tcW w:w="2340" w:type="dxa"/>
          </w:tcPr>
          <w:p w14:paraId="6562F97E" w14:textId="049D78B0" w:rsidR="00F833F9" w:rsidRDefault="006229A3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Modification Applied</w:t>
            </w:r>
          </w:p>
        </w:tc>
        <w:tc>
          <w:tcPr>
            <w:tcW w:w="2340" w:type="dxa"/>
          </w:tcPr>
          <w:p w14:paraId="210A4718" w14:textId="10778989" w:rsidR="00F833F9" w:rsidRDefault="006229A3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Reason</w:t>
            </w:r>
          </w:p>
        </w:tc>
      </w:tr>
      <w:tr w:rsidR="00F833F9" w14:paraId="473385EA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D5FB857" w14:textId="3927DB68" w:rsidR="00F833F9" w:rsidRDefault="006229A3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JobRoleArea</w:t>
            </w:r>
            <w:proofErr w:type="spellEnd"/>
          </w:p>
        </w:tc>
        <w:tc>
          <w:tcPr>
            <w:tcW w:w="2340" w:type="dxa"/>
          </w:tcPr>
          <w:p w14:paraId="3C2FD37F" w14:textId="44C25853" w:rsidR="00F833F9" w:rsidRPr="00FB0EEB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  <w:lang w:val="fr-FR"/>
              </w:rPr>
            </w:pPr>
            <w:r w:rsidRPr="00FB0EEB">
              <w:rPr>
                <w:rFonts w:asciiTheme="majorHAnsi" w:eastAsiaTheme="majorEastAsia" w:hAnsiTheme="majorHAnsi" w:cstheme="majorBidi"/>
                <w:bCs/>
                <w:szCs w:val="22"/>
                <w:lang w:val="fr-FR"/>
              </w:rPr>
              <w:t>"</w:t>
            </w:r>
            <w:proofErr w:type="spellStart"/>
            <w:r w:rsidRPr="00FB0EEB">
              <w:rPr>
                <w:rFonts w:asciiTheme="majorHAnsi" w:eastAsiaTheme="majorEastAsia" w:hAnsiTheme="majorHAnsi" w:cstheme="majorBidi"/>
                <w:bCs/>
                <w:szCs w:val="22"/>
                <w:lang w:val="fr-FR"/>
              </w:rPr>
              <w:t>Information_Technology</w:t>
            </w:r>
            <w:proofErr w:type="spellEnd"/>
            <w:r w:rsidRPr="00FB0EEB">
              <w:rPr>
                <w:rFonts w:asciiTheme="majorHAnsi" w:eastAsiaTheme="majorEastAsia" w:hAnsiTheme="majorHAnsi" w:cstheme="majorBidi"/>
                <w:bCs/>
                <w:szCs w:val="22"/>
                <w:lang w:val="fr-FR"/>
              </w:rPr>
              <w:t xml:space="preserve">" vs "Information </w:t>
            </w:r>
            <w:proofErr w:type="spellStart"/>
            <w:r w:rsidRPr="00FB0EEB">
              <w:rPr>
                <w:rFonts w:asciiTheme="majorHAnsi" w:eastAsiaTheme="majorEastAsia" w:hAnsiTheme="majorHAnsi" w:cstheme="majorBidi"/>
                <w:bCs/>
                <w:szCs w:val="22"/>
                <w:lang w:val="fr-FR"/>
              </w:rPr>
              <w:t>Technology</w:t>
            </w:r>
            <w:proofErr w:type="spellEnd"/>
            <w:r w:rsidRPr="00FB0EEB">
              <w:rPr>
                <w:rFonts w:asciiTheme="majorHAnsi" w:eastAsiaTheme="majorEastAsia" w:hAnsiTheme="majorHAnsi" w:cstheme="majorBidi"/>
                <w:bCs/>
                <w:szCs w:val="22"/>
                <w:lang w:val="fr-FR"/>
              </w:rPr>
              <w:t>"</w:t>
            </w:r>
          </w:p>
        </w:tc>
        <w:tc>
          <w:tcPr>
            <w:tcW w:w="2340" w:type="dxa"/>
          </w:tcPr>
          <w:p w14:paraId="11D18C93" w14:textId="2008AE42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Standardized by replacing underscores with spaces</w:t>
            </w:r>
          </w:p>
        </w:tc>
        <w:tc>
          <w:tcPr>
            <w:tcW w:w="2340" w:type="dxa"/>
          </w:tcPr>
          <w:p w14:paraId="2F0AAA49" w14:textId="0D4A2925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Ensures uniform grouping.</w:t>
            </w:r>
          </w:p>
        </w:tc>
      </w:tr>
      <w:tr w:rsidR="00F833F9" w14:paraId="1355FC3A" w14:textId="77777777" w:rsidTr="00F83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EA54238" w14:textId="050DA2C3" w:rsidR="00F833F9" w:rsidRDefault="006229A3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JobRoleArea</w:t>
            </w:r>
            <w:proofErr w:type="spellEnd"/>
          </w:p>
        </w:tc>
        <w:tc>
          <w:tcPr>
            <w:tcW w:w="2340" w:type="dxa"/>
          </w:tcPr>
          <w:p w14:paraId="44EA1A83" w14:textId="0FB48202" w:rsidR="00F833F9" w:rsidRDefault="006229A3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"</w:t>
            </w:r>
            <w:proofErr w:type="spellStart"/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Human_Resources</w:t>
            </w:r>
            <w:proofErr w:type="spellEnd"/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" vs "Human Resources"</w:t>
            </w:r>
          </w:p>
        </w:tc>
        <w:tc>
          <w:tcPr>
            <w:tcW w:w="2340" w:type="dxa"/>
          </w:tcPr>
          <w:p w14:paraId="6407E7F5" w14:textId="5BCF6187" w:rsidR="00F833F9" w:rsidRDefault="006229A3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Standardized to "Human Resources"</w:t>
            </w:r>
          </w:p>
        </w:tc>
        <w:tc>
          <w:tcPr>
            <w:tcW w:w="2340" w:type="dxa"/>
          </w:tcPr>
          <w:p w14:paraId="1E5A9013" w14:textId="5C592167" w:rsidR="00F833F9" w:rsidRDefault="006229A3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Prevents category mismatches.</w:t>
            </w:r>
          </w:p>
        </w:tc>
      </w:tr>
      <w:tr w:rsidR="00F833F9" w14:paraId="6E634A0A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B9EFF2" w14:textId="74DF42CA" w:rsidR="00F833F9" w:rsidRDefault="006229A3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PaycheckMethod</w:t>
            </w:r>
            <w:proofErr w:type="spellEnd"/>
          </w:p>
        </w:tc>
        <w:tc>
          <w:tcPr>
            <w:tcW w:w="2340" w:type="dxa"/>
          </w:tcPr>
          <w:p w14:paraId="4C36FD91" w14:textId="010CDB96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"Mail Check" vs "</w:t>
            </w:r>
            <w:proofErr w:type="spellStart"/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MailedCheck</w:t>
            </w:r>
            <w:proofErr w:type="spellEnd"/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"</w:t>
            </w:r>
          </w:p>
        </w:tc>
        <w:tc>
          <w:tcPr>
            <w:tcW w:w="2340" w:type="dxa"/>
          </w:tcPr>
          <w:p w14:paraId="74AA77AB" w14:textId="42EE777B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Unified to "Mailed Check"</w:t>
            </w:r>
          </w:p>
        </w:tc>
        <w:tc>
          <w:tcPr>
            <w:tcW w:w="2340" w:type="dxa"/>
          </w:tcPr>
          <w:p w14:paraId="4ABDCCB6" w14:textId="19E71609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6229A3">
              <w:rPr>
                <w:rFonts w:asciiTheme="majorHAnsi" w:eastAsiaTheme="majorEastAsia" w:hAnsiTheme="majorHAnsi" w:cstheme="majorBidi"/>
                <w:bCs/>
                <w:szCs w:val="22"/>
              </w:rPr>
              <w:t>Maintains consistency in paycheck categories.</w:t>
            </w:r>
          </w:p>
        </w:tc>
      </w:tr>
    </w:tbl>
    <w:p w14:paraId="30E4955A" w14:textId="77777777" w:rsidR="006229A3" w:rsidRDefault="006229A3" w:rsidP="006229A3">
      <w:pPr>
        <w:ind w:firstLine="0"/>
        <w:rPr>
          <w:rFonts w:asciiTheme="majorHAnsi" w:eastAsiaTheme="majorEastAsia" w:hAnsiTheme="majorHAnsi" w:cstheme="majorBidi"/>
          <w:b/>
          <w:sz w:val="28"/>
          <w:szCs w:val="28"/>
        </w:rPr>
      </w:pPr>
    </w:p>
    <w:p w14:paraId="28E2E321" w14:textId="77777777" w:rsidR="006229A3" w:rsidRDefault="006229A3" w:rsidP="006229A3">
      <w:pPr>
        <w:ind w:firstLine="0"/>
        <w:rPr>
          <w:rFonts w:asciiTheme="majorHAnsi" w:eastAsiaTheme="majorEastAsia" w:hAnsiTheme="majorHAnsi" w:cstheme="majorBidi"/>
          <w:b/>
          <w:sz w:val="28"/>
          <w:szCs w:val="28"/>
        </w:rPr>
      </w:pPr>
    </w:p>
    <w:p w14:paraId="0C2A8015" w14:textId="77777777" w:rsidR="006229A3" w:rsidRDefault="006229A3" w:rsidP="006229A3">
      <w:pPr>
        <w:ind w:firstLine="0"/>
        <w:rPr>
          <w:rFonts w:asciiTheme="majorHAnsi" w:eastAsiaTheme="majorEastAsia" w:hAnsiTheme="majorHAnsi" w:cstheme="majorBidi"/>
          <w:b/>
          <w:sz w:val="28"/>
          <w:szCs w:val="28"/>
        </w:rPr>
      </w:pPr>
    </w:p>
    <w:p w14:paraId="3355FC7B" w14:textId="2B68A1FE" w:rsidR="00F833F9" w:rsidRPr="00FB0EEB" w:rsidRDefault="00F833F9" w:rsidP="00FB0EEB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Bidi"/>
          <w:b/>
          <w:sz w:val="28"/>
          <w:szCs w:val="28"/>
        </w:rPr>
      </w:pPr>
      <w:r w:rsidRPr="00FB0EEB">
        <w:rPr>
          <w:rFonts w:asciiTheme="majorHAnsi" w:eastAsiaTheme="majorEastAsia" w:hAnsiTheme="majorHAnsi" w:cstheme="majorBidi"/>
          <w:b/>
          <w:sz w:val="28"/>
          <w:szCs w:val="28"/>
        </w:rPr>
        <w:lastRenderedPageBreak/>
        <w:t>Fixing Formatting Errors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8"/>
        <w:gridCol w:w="2337"/>
        <w:gridCol w:w="2338"/>
        <w:gridCol w:w="2337"/>
      </w:tblGrid>
      <w:tr w:rsidR="00F833F9" w14:paraId="0E28116A" w14:textId="77777777" w:rsidTr="00F8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CF2EE73" w14:textId="376BAEEB" w:rsidR="00F833F9" w:rsidRDefault="006229A3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 xml:space="preserve">Column </w:t>
            </w:r>
          </w:p>
        </w:tc>
        <w:tc>
          <w:tcPr>
            <w:tcW w:w="2340" w:type="dxa"/>
          </w:tcPr>
          <w:p w14:paraId="4EB2841F" w14:textId="506A7C44" w:rsidR="00F833F9" w:rsidRDefault="006229A3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Issue</w:t>
            </w:r>
          </w:p>
        </w:tc>
        <w:tc>
          <w:tcPr>
            <w:tcW w:w="2340" w:type="dxa"/>
          </w:tcPr>
          <w:p w14:paraId="31838B01" w14:textId="4DF22AFF" w:rsidR="00F833F9" w:rsidRDefault="006229A3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Modification Applied</w:t>
            </w:r>
          </w:p>
        </w:tc>
        <w:tc>
          <w:tcPr>
            <w:tcW w:w="2340" w:type="dxa"/>
          </w:tcPr>
          <w:p w14:paraId="1E7874DD" w14:textId="59E6537D" w:rsidR="00F833F9" w:rsidRDefault="006229A3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Reason</w:t>
            </w:r>
          </w:p>
        </w:tc>
      </w:tr>
      <w:tr w:rsidR="00F833F9" w14:paraId="39C61F02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30BBCB" w14:textId="12F882E1" w:rsidR="00F833F9" w:rsidRDefault="006229A3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HourlyRate</w:t>
            </w:r>
            <w:proofErr w:type="spellEnd"/>
          </w:p>
        </w:tc>
        <w:tc>
          <w:tcPr>
            <w:tcW w:w="2340" w:type="dxa"/>
          </w:tcPr>
          <w:p w14:paraId="12A11BA3" w14:textId="730361AA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Contains dollar signs ($) and spaces</w:t>
            </w:r>
          </w:p>
        </w:tc>
        <w:tc>
          <w:tcPr>
            <w:tcW w:w="2340" w:type="dxa"/>
          </w:tcPr>
          <w:p w14:paraId="49ADFB3B" w14:textId="4378C250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Removes $ and convert to float</w:t>
            </w:r>
          </w:p>
        </w:tc>
        <w:tc>
          <w:tcPr>
            <w:tcW w:w="2340" w:type="dxa"/>
          </w:tcPr>
          <w:p w14:paraId="328BD70F" w14:textId="64ACA485" w:rsidR="00F833F9" w:rsidRDefault="006229A3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Ensures the column can be used for numeric analysis</w:t>
            </w:r>
          </w:p>
        </w:tc>
      </w:tr>
    </w:tbl>
    <w:p w14:paraId="4A38D8B7" w14:textId="77777777" w:rsidR="00F833F9" w:rsidRPr="00F833F9" w:rsidRDefault="00F833F9" w:rsidP="00A40209">
      <w:pPr>
        <w:ind w:firstLine="0"/>
        <w:rPr>
          <w:rFonts w:asciiTheme="majorHAnsi" w:eastAsiaTheme="majorEastAsia" w:hAnsiTheme="majorHAnsi" w:cstheme="majorBidi"/>
          <w:b/>
          <w:sz w:val="28"/>
          <w:szCs w:val="28"/>
        </w:rPr>
      </w:pPr>
    </w:p>
    <w:p w14:paraId="20EA063D" w14:textId="56E9ED1A" w:rsidR="00F833F9" w:rsidRPr="00FB0EEB" w:rsidRDefault="00F833F9" w:rsidP="00FB0EEB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Bidi"/>
          <w:b/>
          <w:sz w:val="28"/>
          <w:szCs w:val="28"/>
        </w:rPr>
      </w:pPr>
      <w:r w:rsidRPr="00FB0EEB">
        <w:rPr>
          <w:rFonts w:asciiTheme="majorHAnsi" w:eastAsiaTheme="majorEastAsia" w:hAnsiTheme="majorHAnsi" w:cstheme="majorBidi"/>
          <w:b/>
          <w:sz w:val="28"/>
          <w:szCs w:val="28"/>
        </w:rPr>
        <w:t>Handling Outliers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30"/>
        <w:gridCol w:w="2224"/>
        <w:gridCol w:w="2255"/>
        <w:gridCol w:w="2241"/>
      </w:tblGrid>
      <w:tr w:rsidR="00F833F9" w14:paraId="5D83B6CA" w14:textId="77777777" w:rsidTr="00F8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907860A" w14:textId="4E59AF48" w:rsidR="00F833F9" w:rsidRDefault="00E4061F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Column</w:t>
            </w:r>
          </w:p>
        </w:tc>
        <w:tc>
          <w:tcPr>
            <w:tcW w:w="2340" w:type="dxa"/>
          </w:tcPr>
          <w:p w14:paraId="10AE1869" w14:textId="0B2E36F2" w:rsidR="00F833F9" w:rsidRDefault="00E4061F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Outliers Detected</w:t>
            </w:r>
          </w:p>
        </w:tc>
        <w:tc>
          <w:tcPr>
            <w:tcW w:w="2340" w:type="dxa"/>
          </w:tcPr>
          <w:p w14:paraId="01EB2168" w14:textId="1E40D4DE" w:rsidR="00F833F9" w:rsidRDefault="00E4061F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Modification Applied</w:t>
            </w:r>
          </w:p>
        </w:tc>
        <w:tc>
          <w:tcPr>
            <w:tcW w:w="2340" w:type="dxa"/>
          </w:tcPr>
          <w:p w14:paraId="346D3B2B" w14:textId="6568E585" w:rsidR="00F833F9" w:rsidRDefault="00E4061F" w:rsidP="00A4020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Reason</w:t>
            </w:r>
          </w:p>
        </w:tc>
      </w:tr>
      <w:tr w:rsidR="00F833F9" w14:paraId="76C1B41C" w14:textId="77777777" w:rsidTr="00F8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1084FE2" w14:textId="1DFE9A1C" w:rsidR="00F833F9" w:rsidRDefault="00E4061F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AnnualSalary</w:t>
            </w:r>
            <w:proofErr w:type="spellEnd"/>
          </w:p>
        </w:tc>
        <w:tc>
          <w:tcPr>
            <w:tcW w:w="2340" w:type="dxa"/>
          </w:tcPr>
          <w:p w14:paraId="56ED452D" w14:textId="28131B42" w:rsidR="00F833F9" w:rsidRDefault="00E4061F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544 extreme values</w:t>
            </w:r>
          </w:p>
        </w:tc>
        <w:tc>
          <w:tcPr>
            <w:tcW w:w="2340" w:type="dxa"/>
          </w:tcPr>
          <w:p w14:paraId="6783B267" w14:textId="7679B5B0" w:rsidR="00F833F9" w:rsidRPr="00E4061F" w:rsidRDefault="00E4061F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E4061F">
              <w:rPr>
                <w:rFonts w:asciiTheme="majorHAnsi" w:eastAsiaTheme="majorEastAsia" w:hAnsiTheme="majorHAnsi" w:cstheme="majorBidi"/>
                <w:bCs/>
                <w:szCs w:val="22"/>
              </w:rPr>
              <w:t>Applied Interquartile Range (IQR) method to cap extreme values</w:t>
            </w:r>
          </w:p>
        </w:tc>
        <w:tc>
          <w:tcPr>
            <w:tcW w:w="2340" w:type="dxa"/>
          </w:tcPr>
          <w:p w14:paraId="425FF834" w14:textId="15135A6C" w:rsidR="00F833F9" w:rsidRDefault="00E4061F" w:rsidP="00A402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t>Prevents unrealistic salary values.</w:t>
            </w:r>
          </w:p>
        </w:tc>
      </w:tr>
      <w:tr w:rsidR="00F833F9" w14:paraId="56EECF3F" w14:textId="77777777" w:rsidTr="00F83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027927B" w14:textId="2DD01888" w:rsidR="00F833F9" w:rsidRDefault="00E4061F" w:rsidP="00A40209">
            <w:pPr>
              <w:ind w:firstLine="0"/>
              <w:rPr>
                <w:rFonts w:asciiTheme="majorHAnsi" w:eastAsiaTheme="majorEastAsia" w:hAnsiTheme="majorHAnsi" w:cstheme="majorBidi"/>
                <w:bCs w:val="0"/>
                <w:szCs w:val="2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 w:val="0"/>
                <w:szCs w:val="22"/>
              </w:rPr>
              <w:t>DrivingCommuterDistance</w:t>
            </w:r>
            <w:proofErr w:type="spellEnd"/>
          </w:p>
        </w:tc>
        <w:tc>
          <w:tcPr>
            <w:tcW w:w="2340" w:type="dxa"/>
          </w:tcPr>
          <w:p w14:paraId="092B395A" w14:textId="47A38964" w:rsidR="00F833F9" w:rsidRDefault="00E4061F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>
              <w:rPr>
                <w:rFonts w:asciiTheme="majorHAnsi" w:eastAsiaTheme="majorEastAsia" w:hAnsiTheme="majorHAnsi" w:cstheme="majorBidi"/>
                <w:bCs/>
                <w:szCs w:val="22"/>
              </w:rPr>
              <w:t>245 extreme values</w:t>
            </w:r>
          </w:p>
        </w:tc>
        <w:tc>
          <w:tcPr>
            <w:tcW w:w="2340" w:type="dxa"/>
          </w:tcPr>
          <w:p w14:paraId="5A43DBCE" w14:textId="113EA33A" w:rsidR="00F833F9" w:rsidRPr="00E4061F" w:rsidRDefault="00E4061F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E4061F">
              <w:rPr>
                <w:rFonts w:asciiTheme="majorHAnsi" w:eastAsiaTheme="majorEastAsia" w:hAnsiTheme="majorHAnsi" w:cstheme="majorBidi"/>
                <w:bCs/>
                <w:szCs w:val="22"/>
              </w:rPr>
              <w:t>Applied Interquartile Range (IQR) method to cap extreme values</w:t>
            </w:r>
          </w:p>
        </w:tc>
        <w:tc>
          <w:tcPr>
            <w:tcW w:w="2340" w:type="dxa"/>
          </w:tcPr>
          <w:p w14:paraId="78545932" w14:textId="6B8A543A" w:rsidR="00F833F9" w:rsidRDefault="00E4061F" w:rsidP="00A402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2"/>
              </w:rPr>
            </w:pPr>
            <w:r w:rsidRPr="00E4061F">
              <w:rPr>
                <w:rFonts w:asciiTheme="majorHAnsi" w:eastAsiaTheme="majorEastAsia" w:hAnsiTheme="majorHAnsi" w:cstheme="majorBidi"/>
                <w:bCs/>
                <w:szCs w:val="22"/>
              </w:rPr>
              <w:t>Prevents errors from extreme commuting distances.</w:t>
            </w:r>
          </w:p>
        </w:tc>
      </w:tr>
    </w:tbl>
    <w:p w14:paraId="1B732B53" w14:textId="77777777" w:rsidR="00F833F9" w:rsidRPr="00F833F9" w:rsidRDefault="00F833F9" w:rsidP="00A40209">
      <w:pPr>
        <w:ind w:firstLine="0"/>
        <w:rPr>
          <w:rFonts w:asciiTheme="majorHAnsi" w:eastAsiaTheme="majorEastAsia" w:hAnsiTheme="majorHAnsi" w:cstheme="majorBidi"/>
          <w:bCs/>
          <w:szCs w:val="22"/>
        </w:rPr>
      </w:pPr>
    </w:p>
    <w:p w14:paraId="459E28E5" w14:textId="77777777" w:rsidR="00F833F9" w:rsidRPr="00F833F9" w:rsidRDefault="00F833F9" w:rsidP="00A40209">
      <w:pPr>
        <w:ind w:firstLine="0"/>
        <w:rPr>
          <w:rStyle w:val="Heading5Char"/>
          <w:b w:val="0"/>
          <w:sz w:val="28"/>
          <w:szCs w:val="28"/>
        </w:rPr>
      </w:pPr>
    </w:p>
    <w:p w14:paraId="32A35518" w14:textId="77777777" w:rsidR="003E2A63" w:rsidRPr="00A40209" w:rsidRDefault="003E2A63" w:rsidP="003E2A63">
      <w:pPr>
        <w:ind w:firstLine="0"/>
      </w:pPr>
    </w:p>
    <w:p w14:paraId="6735130E" w14:textId="151457C7" w:rsidR="001802C2" w:rsidRPr="00BB1EBD" w:rsidRDefault="00BB1EBD" w:rsidP="00BB1EBD">
      <w:pPr>
        <w:ind w:firstLine="0"/>
        <w:rPr>
          <w:b/>
          <w:bCs/>
          <w:i/>
          <w:iCs/>
          <w:sz w:val="32"/>
          <w:szCs w:val="32"/>
        </w:rPr>
      </w:pPr>
      <w:r w:rsidRPr="00BB1EBD">
        <w:rPr>
          <w:b/>
          <w:bCs/>
          <w:i/>
          <w:iCs/>
          <w:sz w:val="32"/>
          <w:szCs w:val="32"/>
        </w:rPr>
        <w:t xml:space="preserve">C2 </w:t>
      </w:r>
      <w:r w:rsidR="00934D0F">
        <w:rPr>
          <w:b/>
          <w:bCs/>
          <w:i/>
          <w:iCs/>
          <w:sz w:val="32"/>
          <w:szCs w:val="32"/>
        </w:rPr>
        <w:t>Justification for Data Cleaning Techniques</w:t>
      </w:r>
    </w:p>
    <w:p w14:paraId="1E03E190" w14:textId="62B9EB04" w:rsidR="003E2A63" w:rsidRPr="00FB0EEB" w:rsidRDefault="00934D0F" w:rsidP="00FB0EE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t>Handling Duplicate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8"/>
        <w:gridCol w:w="3116"/>
      </w:tblGrid>
      <w:tr w:rsidR="00934D0F" w14:paraId="28643818" w14:textId="77777777" w:rsidTr="0093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524366" w14:textId="463196EC" w:rsidR="00934D0F" w:rsidRPr="00934D0F" w:rsidRDefault="009C5597" w:rsidP="00934D0F">
            <w:pPr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Issue</w:t>
            </w:r>
          </w:p>
        </w:tc>
        <w:tc>
          <w:tcPr>
            <w:tcW w:w="3120" w:type="dxa"/>
          </w:tcPr>
          <w:p w14:paraId="76F05972" w14:textId="6D2BD6B3" w:rsidR="00934D0F" w:rsidRPr="009C5597" w:rsidRDefault="009C5597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9C5597">
              <w:rPr>
                <w:b w:val="0"/>
                <w:bCs w:val="0"/>
                <w:szCs w:val="22"/>
              </w:rPr>
              <w:t>Technique Use</w:t>
            </w:r>
          </w:p>
        </w:tc>
        <w:tc>
          <w:tcPr>
            <w:tcW w:w="3120" w:type="dxa"/>
          </w:tcPr>
          <w:p w14:paraId="7DA46FDC" w14:textId="04C3422D" w:rsidR="00934D0F" w:rsidRPr="009C5597" w:rsidRDefault="009C5597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9C5597">
              <w:rPr>
                <w:b w:val="0"/>
                <w:bCs w:val="0"/>
                <w:szCs w:val="22"/>
              </w:rPr>
              <w:t>Jus</w:t>
            </w:r>
            <w:r>
              <w:rPr>
                <w:b w:val="0"/>
                <w:bCs w:val="0"/>
                <w:szCs w:val="22"/>
              </w:rPr>
              <w:t>tification</w:t>
            </w:r>
          </w:p>
        </w:tc>
      </w:tr>
      <w:tr w:rsidR="00934D0F" w:rsidRPr="009C5597" w14:paraId="5826244D" w14:textId="77777777" w:rsidTr="009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7C8BD39" w14:textId="4492542F" w:rsidR="00934D0F" w:rsidRPr="009C5597" w:rsidRDefault="009C5597" w:rsidP="00934D0F">
            <w:pPr>
              <w:ind w:firstLine="0"/>
              <w:rPr>
                <w:b w:val="0"/>
                <w:bCs w:val="0"/>
                <w:szCs w:val="22"/>
              </w:rPr>
            </w:pPr>
            <w:r w:rsidRPr="009C5597">
              <w:rPr>
                <w:b w:val="0"/>
                <w:bCs w:val="0"/>
                <w:szCs w:val="22"/>
              </w:rPr>
              <w:t>99 duplicate rows</w:t>
            </w:r>
          </w:p>
        </w:tc>
        <w:tc>
          <w:tcPr>
            <w:tcW w:w="3120" w:type="dxa"/>
          </w:tcPr>
          <w:p w14:paraId="5B0FF8A4" w14:textId="2F3FEF08" w:rsidR="00934D0F" w:rsidRPr="009C5597" w:rsidRDefault="009C559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proofErr w:type="gramStart"/>
            <w:r>
              <w:rPr>
                <w:szCs w:val="22"/>
              </w:rPr>
              <w:t>dr.drop</w:t>
            </w:r>
            <w:proofErr w:type="gramEnd"/>
            <w:r>
              <w:rPr>
                <w:szCs w:val="22"/>
              </w:rPr>
              <w:t>_duplicates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3120" w:type="dxa"/>
          </w:tcPr>
          <w:p w14:paraId="0EC2899E" w14:textId="614A8CD4" w:rsidR="00934D0F" w:rsidRPr="009C5597" w:rsidRDefault="009C559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C5597">
              <w:rPr>
                <w:szCs w:val="22"/>
              </w:rPr>
              <w:t>Removing duplicates prevents inflated employee counts and ensures that turnover and retention metrics are accurate. Keeping duplicates could lead to incorrect workforce analytics and biased machine learning models.</w:t>
            </w:r>
          </w:p>
        </w:tc>
      </w:tr>
    </w:tbl>
    <w:p w14:paraId="744EAB6E" w14:textId="77777777" w:rsidR="00026F0C" w:rsidRDefault="00026F0C" w:rsidP="00026F0C">
      <w:pPr>
        <w:ind w:firstLine="0"/>
        <w:rPr>
          <w:b/>
          <w:bCs/>
          <w:sz w:val="28"/>
          <w:szCs w:val="28"/>
        </w:rPr>
      </w:pPr>
    </w:p>
    <w:p w14:paraId="4C465945" w14:textId="77777777" w:rsidR="00026F0C" w:rsidRDefault="00026F0C" w:rsidP="00026F0C">
      <w:pPr>
        <w:ind w:firstLine="0"/>
        <w:rPr>
          <w:b/>
          <w:bCs/>
          <w:sz w:val="28"/>
          <w:szCs w:val="28"/>
        </w:rPr>
      </w:pPr>
    </w:p>
    <w:p w14:paraId="1C56D658" w14:textId="77777777" w:rsidR="00026F0C" w:rsidRDefault="00026F0C" w:rsidP="00026F0C">
      <w:pPr>
        <w:ind w:firstLine="0"/>
        <w:rPr>
          <w:b/>
          <w:bCs/>
          <w:sz w:val="28"/>
          <w:szCs w:val="28"/>
        </w:rPr>
      </w:pPr>
    </w:p>
    <w:p w14:paraId="1E92F81F" w14:textId="3BBDD753" w:rsidR="00934D0F" w:rsidRPr="00FB0EEB" w:rsidRDefault="00934D0F" w:rsidP="00FB0EE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lastRenderedPageBreak/>
        <w:t>Handling Missing Values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647"/>
        <w:gridCol w:w="5546"/>
        <w:gridCol w:w="1010"/>
      </w:tblGrid>
      <w:tr w:rsidR="00334812" w:rsidRPr="00026F0C" w14:paraId="7979C05D" w14:textId="77777777" w:rsidTr="00026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F18025F" w14:textId="247F1684" w:rsidR="00334812" w:rsidRPr="00026F0C" w:rsidRDefault="00334812" w:rsidP="00934D0F">
            <w:pPr>
              <w:ind w:firstLine="0"/>
              <w:rPr>
                <w:b w:val="0"/>
                <w:bCs w:val="0"/>
                <w:szCs w:val="22"/>
              </w:rPr>
            </w:pPr>
            <w:r w:rsidRPr="00026F0C">
              <w:rPr>
                <w:b w:val="0"/>
                <w:bCs w:val="0"/>
                <w:szCs w:val="22"/>
              </w:rPr>
              <w:t>Column</w:t>
            </w:r>
          </w:p>
        </w:tc>
        <w:tc>
          <w:tcPr>
            <w:tcW w:w="818" w:type="dxa"/>
          </w:tcPr>
          <w:p w14:paraId="071FD753" w14:textId="59D47701" w:rsidR="00334812" w:rsidRPr="00026F0C" w:rsidRDefault="00334812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026F0C">
              <w:rPr>
                <w:b w:val="0"/>
                <w:bCs w:val="0"/>
                <w:szCs w:val="22"/>
              </w:rPr>
              <w:t>Missing Values</w:t>
            </w:r>
          </w:p>
        </w:tc>
        <w:tc>
          <w:tcPr>
            <w:tcW w:w="5375" w:type="dxa"/>
          </w:tcPr>
          <w:p w14:paraId="6B943256" w14:textId="13F8F173" w:rsidR="00334812" w:rsidRPr="00026F0C" w:rsidRDefault="00334812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026F0C">
              <w:rPr>
                <w:b w:val="0"/>
                <w:bCs w:val="0"/>
                <w:szCs w:val="22"/>
              </w:rPr>
              <w:t>Technique Used</w:t>
            </w:r>
          </w:p>
        </w:tc>
        <w:tc>
          <w:tcPr>
            <w:tcW w:w="1010" w:type="dxa"/>
          </w:tcPr>
          <w:p w14:paraId="2F5C0D5F" w14:textId="5435B196" w:rsidR="00334812" w:rsidRPr="00026F0C" w:rsidRDefault="00334812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026F0C">
              <w:rPr>
                <w:b w:val="0"/>
                <w:bCs w:val="0"/>
                <w:szCs w:val="22"/>
              </w:rPr>
              <w:t>Justification</w:t>
            </w:r>
          </w:p>
        </w:tc>
      </w:tr>
      <w:tr w:rsidR="00334812" w:rsidRPr="00026F0C" w14:paraId="074D1E43" w14:textId="77777777" w:rsidTr="00026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ED59B3B" w14:textId="3BF1314B" w:rsidR="00334812" w:rsidRPr="00026F0C" w:rsidRDefault="00334812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 w:rsidRPr="00026F0C">
              <w:rPr>
                <w:b w:val="0"/>
                <w:bCs w:val="0"/>
                <w:szCs w:val="22"/>
              </w:rPr>
              <w:t>NumCompaniesPreviouslyWorked</w:t>
            </w:r>
            <w:proofErr w:type="spellEnd"/>
          </w:p>
        </w:tc>
        <w:tc>
          <w:tcPr>
            <w:tcW w:w="818" w:type="dxa"/>
          </w:tcPr>
          <w:p w14:paraId="73B1128D" w14:textId="62584EB1" w:rsidR="00334812" w:rsidRPr="00026F0C" w:rsidRDefault="00334812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>665</w:t>
            </w:r>
          </w:p>
        </w:tc>
        <w:tc>
          <w:tcPr>
            <w:tcW w:w="5375" w:type="dxa"/>
          </w:tcPr>
          <w:p w14:paraId="14672234" w14:textId="77777777" w:rsidR="00334812" w:rsidRPr="00026F0C" w:rsidRDefault="00334812" w:rsidP="003348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26F0C">
              <w:rPr>
                <w:szCs w:val="22"/>
              </w:rPr>
              <w:t>df.loc</w:t>
            </w:r>
            <w:proofErr w:type="spellEnd"/>
            <w:proofErr w:type="gramStart"/>
            <w:r w:rsidRPr="00026F0C">
              <w:rPr>
                <w:szCs w:val="22"/>
              </w:rPr>
              <w:t>[:,</w:t>
            </w:r>
            <w:proofErr w:type="gramEnd"/>
            <w:r w:rsidRPr="00026F0C">
              <w:rPr>
                <w:szCs w:val="22"/>
              </w:rPr>
              <w:t xml:space="preserve"> '</w:t>
            </w:r>
            <w:proofErr w:type="spellStart"/>
            <w:r w:rsidRPr="00026F0C">
              <w:rPr>
                <w:szCs w:val="22"/>
              </w:rPr>
              <w:t>NumCompaniesPreviouslyWorked</w:t>
            </w:r>
            <w:proofErr w:type="spellEnd"/>
            <w:r w:rsidRPr="00026F0C">
              <w:rPr>
                <w:szCs w:val="22"/>
              </w:rPr>
              <w:t>'] = df['NumCompaniesPreviouslyWorked'].fillna(df['NumCompaniesPreviouslyWorked'].median())</w:t>
            </w:r>
          </w:p>
          <w:p w14:paraId="6B21AF8B" w14:textId="35B24E00" w:rsidR="00334812" w:rsidRPr="00026F0C" w:rsidRDefault="00334812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4812" w:rsidRPr="00026F0C" w14:paraId="74D4966F" w14:textId="77777777" w:rsidTr="003348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66744" w14:textId="77777777" w:rsidR="00334812" w:rsidRPr="00026F0C" w:rsidRDefault="00334812" w:rsidP="00334812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</w:p>
              </w:tc>
            </w:tr>
          </w:tbl>
          <w:p w14:paraId="1A9C0E8C" w14:textId="77777777" w:rsidR="00334812" w:rsidRPr="00026F0C" w:rsidRDefault="00334812" w:rsidP="003348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Cs w:val="22"/>
              </w:rPr>
            </w:pPr>
          </w:p>
          <w:tbl>
            <w:tblPr>
              <w:tblW w:w="9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"/>
            </w:tblGrid>
            <w:tr w:rsidR="00334812" w:rsidRPr="00026F0C" w14:paraId="04265BFC" w14:textId="77777777" w:rsidTr="00334812">
              <w:trPr>
                <w:tblCellSpacing w:w="15" w:type="dxa"/>
              </w:trPr>
              <w:tc>
                <w:tcPr>
                  <w:tcW w:w="885" w:type="dxa"/>
                  <w:vAlign w:val="center"/>
                  <w:hideMark/>
                </w:tcPr>
                <w:p w14:paraId="6FE6CBD3" w14:textId="77777777" w:rsidR="00334812" w:rsidRPr="00026F0C" w:rsidRDefault="00334812" w:rsidP="00334812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026F0C">
                    <w:rPr>
                      <w:szCs w:val="22"/>
                    </w:rPr>
                    <w:t>Median imputation is used because the number of previous employers is a discrete variable and may contain extreme values. The median is less affected by outliers compared to the mean.</w:t>
                  </w:r>
                </w:p>
              </w:tc>
            </w:tr>
          </w:tbl>
          <w:p w14:paraId="06585F4F" w14:textId="77777777" w:rsidR="00334812" w:rsidRPr="00026F0C" w:rsidRDefault="00334812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334812" w:rsidRPr="00026F0C" w14:paraId="1207CA56" w14:textId="77777777" w:rsidTr="00026F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348EAB89" w14:textId="6E5B4C13" w:rsidR="00334812" w:rsidRPr="00026F0C" w:rsidRDefault="00334812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 w:rsidRPr="00026F0C">
              <w:rPr>
                <w:b w:val="0"/>
                <w:bCs w:val="0"/>
                <w:szCs w:val="22"/>
              </w:rPr>
              <w:t>AnnualProfessionalDevHrs</w:t>
            </w:r>
            <w:proofErr w:type="spellEnd"/>
          </w:p>
        </w:tc>
        <w:tc>
          <w:tcPr>
            <w:tcW w:w="818" w:type="dxa"/>
          </w:tcPr>
          <w:p w14:paraId="60576D47" w14:textId="2ED89330" w:rsidR="00334812" w:rsidRPr="00026F0C" w:rsidRDefault="00334812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>1969</w:t>
            </w:r>
          </w:p>
        </w:tc>
        <w:tc>
          <w:tcPr>
            <w:tcW w:w="5375" w:type="dxa"/>
          </w:tcPr>
          <w:p w14:paraId="7DEC3915" w14:textId="77777777" w:rsidR="00334812" w:rsidRPr="00026F0C" w:rsidRDefault="00334812" w:rsidP="003348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26F0C">
              <w:rPr>
                <w:szCs w:val="22"/>
              </w:rPr>
              <w:t>df.loc</w:t>
            </w:r>
            <w:proofErr w:type="spellEnd"/>
            <w:proofErr w:type="gramStart"/>
            <w:r w:rsidRPr="00026F0C">
              <w:rPr>
                <w:szCs w:val="22"/>
              </w:rPr>
              <w:t>[:,</w:t>
            </w:r>
            <w:proofErr w:type="gramEnd"/>
            <w:r w:rsidRPr="00026F0C">
              <w:rPr>
                <w:szCs w:val="22"/>
              </w:rPr>
              <w:t xml:space="preserve"> '</w:t>
            </w:r>
            <w:proofErr w:type="spellStart"/>
            <w:r w:rsidRPr="00026F0C">
              <w:rPr>
                <w:szCs w:val="22"/>
              </w:rPr>
              <w:t>AnnualProfessionalDevHrs</w:t>
            </w:r>
            <w:proofErr w:type="spellEnd"/>
            <w:r w:rsidRPr="00026F0C">
              <w:rPr>
                <w:szCs w:val="22"/>
              </w:rPr>
              <w:t>'] = df['AnnualProfessionalDevHrs'].fillna(df['AnnualProfessionalDevHrs'].mean())</w:t>
            </w:r>
          </w:p>
          <w:p w14:paraId="150813B6" w14:textId="77777777" w:rsidR="00334812" w:rsidRPr="00026F0C" w:rsidRDefault="00334812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10" w:type="dxa"/>
          </w:tcPr>
          <w:p w14:paraId="71E8FB90" w14:textId="35A753E5" w:rsidR="00334812" w:rsidRPr="00026F0C" w:rsidRDefault="00334812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 xml:space="preserve">Mean imputation is used because professional development </w:t>
            </w:r>
            <w:r w:rsidRPr="00026F0C">
              <w:rPr>
                <w:szCs w:val="22"/>
              </w:rPr>
              <w:lastRenderedPageBreak/>
              <w:t>hours are typically continuous and normally distributed. This helps maintain an average training record per employee.</w:t>
            </w:r>
          </w:p>
        </w:tc>
      </w:tr>
      <w:tr w:rsidR="00334812" w:rsidRPr="00026F0C" w14:paraId="73745D6E" w14:textId="77777777" w:rsidTr="00026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4FEA0501" w14:textId="1F9D3B34" w:rsidR="00334812" w:rsidRPr="00026F0C" w:rsidRDefault="00334812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 w:rsidRPr="00026F0C">
              <w:rPr>
                <w:b w:val="0"/>
                <w:bCs w:val="0"/>
                <w:szCs w:val="22"/>
              </w:rPr>
              <w:lastRenderedPageBreak/>
              <w:t>TextMessageOptIn</w:t>
            </w:r>
            <w:proofErr w:type="spellEnd"/>
          </w:p>
        </w:tc>
        <w:tc>
          <w:tcPr>
            <w:tcW w:w="818" w:type="dxa"/>
          </w:tcPr>
          <w:p w14:paraId="5FCEE74E" w14:textId="3FA6F4A5" w:rsidR="00334812" w:rsidRPr="00026F0C" w:rsidRDefault="00334812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>2266</w:t>
            </w:r>
          </w:p>
        </w:tc>
        <w:tc>
          <w:tcPr>
            <w:tcW w:w="5375" w:type="dxa"/>
          </w:tcPr>
          <w:p w14:paraId="76955196" w14:textId="77777777" w:rsidR="00334812" w:rsidRPr="00026F0C" w:rsidRDefault="00334812" w:rsidP="003348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26F0C">
              <w:rPr>
                <w:szCs w:val="22"/>
              </w:rPr>
              <w:t>df.loc</w:t>
            </w:r>
            <w:proofErr w:type="spellEnd"/>
            <w:proofErr w:type="gramStart"/>
            <w:r w:rsidRPr="00026F0C">
              <w:rPr>
                <w:szCs w:val="22"/>
              </w:rPr>
              <w:t>[:,</w:t>
            </w:r>
            <w:proofErr w:type="gramEnd"/>
            <w:r w:rsidRPr="00026F0C">
              <w:rPr>
                <w:szCs w:val="22"/>
              </w:rPr>
              <w:t xml:space="preserve"> '</w:t>
            </w:r>
            <w:proofErr w:type="spellStart"/>
            <w:r w:rsidRPr="00026F0C">
              <w:rPr>
                <w:szCs w:val="22"/>
              </w:rPr>
              <w:t>TextMessageOptIn</w:t>
            </w:r>
            <w:proofErr w:type="spellEnd"/>
            <w:r w:rsidRPr="00026F0C">
              <w:rPr>
                <w:szCs w:val="22"/>
              </w:rPr>
              <w:t xml:space="preserve">'] = </w:t>
            </w:r>
            <w:proofErr w:type="spellStart"/>
            <w:r w:rsidRPr="00026F0C">
              <w:rPr>
                <w:szCs w:val="22"/>
              </w:rPr>
              <w:t>df</w:t>
            </w:r>
            <w:proofErr w:type="spellEnd"/>
            <w:r w:rsidRPr="00026F0C">
              <w:rPr>
                <w:szCs w:val="22"/>
              </w:rPr>
              <w:t>['</w:t>
            </w:r>
            <w:proofErr w:type="spellStart"/>
            <w:r w:rsidRPr="00026F0C">
              <w:rPr>
                <w:szCs w:val="22"/>
              </w:rPr>
              <w:t>TextMessageOptIn</w:t>
            </w:r>
            <w:proofErr w:type="spellEnd"/>
            <w:r w:rsidRPr="00026F0C">
              <w:rPr>
                <w:szCs w:val="22"/>
              </w:rPr>
              <w:t>'].</w:t>
            </w:r>
            <w:proofErr w:type="spellStart"/>
            <w:r w:rsidRPr="00026F0C">
              <w:rPr>
                <w:szCs w:val="22"/>
              </w:rPr>
              <w:t>fillna</w:t>
            </w:r>
            <w:proofErr w:type="spellEnd"/>
            <w:r w:rsidRPr="00026F0C">
              <w:rPr>
                <w:szCs w:val="22"/>
              </w:rPr>
              <w:t>('No')</w:t>
            </w:r>
          </w:p>
          <w:p w14:paraId="1F8C836A" w14:textId="77777777" w:rsidR="00334812" w:rsidRPr="00026F0C" w:rsidRDefault="00334812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4812" w:rsidRPr="00026F0C" w14:paraId="742E643B" w14:textId="77777777" w:rsidTr="003348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7C146" w14:textId="77777777" w:rsidR="00334812" w:rsidRPr="00026F0C" w:rsidRDefault="00334812" w:rsidP="00334812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</w:p>
              </w:tc>
            </w:tr>
          </w:tbl>
          <w:p w14:paraId="32C8286A" w14:textId="77777777" w:rsidR="00334812" w:rsidRPr="00026F0C" w:rsidRDefault="00334812" w:rsidP="003348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"/>
            </w:tblGrid>
            <w:tr w:rsidR="00334812" w:rsidRPr="00026F0C" w14:paraId="34FF5D8F" w14:textId="77777777" w:rsidTr="003348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34373" w14:textId="77777777" w:rsidR="00334812" w:rsidRPr="00026F0C" w:rsidRDefault="00334812" w:rsidP="00334812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026F0C">
                    <w:rPr>
                      <w:szCs w:val="22"/>
                    </w:rPr>
                    <w:t>Assumes that missing values indicate employees did not opt in for text messaging. This prevents unnecessary null handling in further analysis.</w:t>
                  </w:r>
                </w:p>
              </w:tc>
            </w:tr>
          </w:tbl>
          <w:p w14:paraId="6C9A3872" w14:textId="77777777" w:rsidR="00334812" w:rsidRPr="00026F0C" w:rsidRDefault="00334812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541386D" w14:textId="77777777" w:rsidR="00934D0F" w:rsidRPr="00934D0F" w:rsidRDefault="00934D0F" w:rsidP="00934D0F">
      <w:pPr>
        <w:ind w:firstLine="0"/>
        <w:rPr>
          <w:b/>
          <w:bCs/>
          <w:sz w:val="28"/>
          <w:szCs w:val="28"/>
        </w:rPr>
      </w:pPr>
    </w:p>
    <w:p w14:paraId="760A0EA4" w14:textId="77777777" w:rsidR="00026F0C" w:rsidRDefault="00026F0C" w:rsidP="00934D0F">
      <w:pPr>
        <w:ind w:firstLine="0"/>
        <w:rPr>
          <w:b/>
          <w:bCs/>
          <w:sz w:val="28"/>
          <w:szCs w:val="28"/>
        </w:rPr>
      </w:pPr>
    </w:p>
    <w:p w14:paraId="1870C8E3" w14:textId="77777777" w:rsidR="00026F0C" w:rsidRDefault="00026F0C" w:rsidP="00934D0F">
      <w:pPr>
        <w:ind w:firstLine="0"/>
        <w:rPr>
          <w:b/>
          <w:bCs/>
          <w:sz w:val="28"/>
          <w:szCs w:val="28"/>
        </w:rPr>
      </w:pPr>
    </w:p>
    <w:p w14:paraId="53280DED" w14:textId="7405394A" w:rsidR="00934D0F" w:rsidRPr="00FB0EEB" w:rsidRDefault="00934D0F" w:rsidP="00FB0EE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lastRenderedPageBreak/>
        <w:t>Fixing Inconsistent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2"/>
        <w:gridCol w:w="2597"/>
        <w:gridCol w:w="3423"/>
        <w:gridCol w:w="1548"/>
      </w:tblGrid>
      <w:tr w:rsidR="00934D0F" w:rsidRPr="00026F0C" w14:paraId="089FED51" w14:textId="77777777" w:rsidTr="0093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0E6F278" w14:textId="6F3F177A" w:rsidR="00934D0F" w:rsidRPr="00026F0C" w:rsidRDefault="00026F0C" w:rsidP="00934D0F">
            <w:pPr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Column</w:t>
            </w:r>
          </w:p>
        </w:tc>
        <w:tc>
          <w:tcPr>
            <w:tcW w:w="2340" w:type="dxa"/>
          </w:tcPr>
          <w:p w14:paraId="66F0C653" w14:textId="2D63D0EB" w:rsidR="00934D0F" w:rsidRPr="00026F0C" w:rsidRDefault="00026F0C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Inconsistencies Detected</w:t>
            </w:r>
          </w:p>
        </w:tc>
        <w:tc>
          <w:tcPr>
            <w:tcW w:w="2340" w:type="dxa"/>
          </w:tcPr>
          <w:p w14:paraId="3DF54B2C" w14:textId="2DBD0237" w:rsidR="00934D0F" w:rsidRPr="00026F0C" w:rsidRDefault="00026F0C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Technique Used</w:t>
            </w:r>
          </w:p>
        </w:tc>
        <w:tc>
          <w:tcPr>
            <w:tcW w:w="2340" w:type="dxa"/>
          </w:tcPr>
          <w:p w14:paraId="0651BBD7" w14:textId="4669B615" w:rsidR="00934D0F" w:rsidRPr="00026F0C" w:rsidRDefault="00026F0C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Justification</w:t>
            </w:r>
          </w:p>
        </w:tc>
      </w:tr>
      <w:tr w:rsidR="00934D0F" w:rsidRPr="00026F0C" w14:paraId="46487D72" w14:textId="77777777" w:rsidTr="009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A5FF777" w14:textId="395D81E6" w:rsidR="00934D0F" w:rsidRPr="00026F0C" w:rsidRDefault="00026F0C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 w:rsidRPr="00026F0C">
              <w:rPr>
                <w:b w:val="0"/>
                <w:bCs w:val="0"/>
                <w:szCs w:val="22"/>
              </w:rPr>
              <w:t>JobRoleArea</w:t>
            </w:r>
            <w:proofErr w:type="spellEnd"/>
          </w:p>
        </w:tc>
        <w:tc>
          <w:tcPr>
            <w:tcW w:w="2340" w:type="dxa"/>
          </w:tcPr>
          <w:p w14:paraId="4EA59587" w14:textId="7430D01D" w:rsidR="00934D0F" w:rsidRPr="00026F0C" w:rsidRDefault="00026F0C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>"</w:t>
            </w:r>
            <w:proofErr w:type="spellStart"/>
            <w:r w:rsidRPr="00026F0C">
              <w:rPr>
                <w:szCs w:val="22"/>
              </w:rPr>
              <w:t>Information_Technology</w:t>
            </w:r>
            <w:proofErr w:type="spellEnd"/>
            <w:r w:rsidRPr="00026F0C">
              <w:rPr>
                <w:szCs w:val="22"/>
              </w:rPr>
              <w:t>" vs "Information Technology"</w:t>
            </w:r>
            <w:r w:rsidRPr="00026F0C">
              <w:rPr>
                <w:szCs w:val="22"/>
              </w:rPr>
              <w:br/>
              <w:t>"</w:t>
            </w:r>
            <w:proofErr w:type="spellStart"/>
            <w:r w:rsidRPr="00026F0C">
              <w:rPr>
                <w:szCs w:val="22"/>
              </w:rPr>
              <w:t>Human_Resources</w:t>
            </w:r>
            <w:proofErr w:type="spellEnd"/>
            <w:r w:rsidRPr="00026F0C">
              <w:rPr>
                <w:szCs w:val="22"/>
              </w:rPr>
              <w:t>" vs "Human Resources"</w:t>
            </w:r>
          </w:p>
        </w:tc>
        <w:tc>
          <w:tcPr>
            <w:tcW w:w="2340" w:type="dxa"/>
          </w:tcPr>
          <w:p w14:paraId="41663B47" w14:textId="06E10650" w:rsidR="00934D0F" w:rsidRPr="00026F0C" w:rsidRDefault="00026F0C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26F0C">
              <w:rPr>
                <w:szCs w:val="22"/>
              </w:rPr>
              <w:t>df.loc</w:t>
            </w:r>
            <w:proofErr w:type="spellEnd"/>
            <w:proofErr w:type="gramStart"/>
            <w:r w:rsidRPr="00026F0C">
              <w:rPr>
                <w:szCs w:val="22"/>
              </w:rPr>
              <w:t>[:,</w:t>
            </w:r>
            <w:proofErr w:type="gramEnd"/>
            <w:r w:rsidRPr="00026F0C">
              <w:rPr>
                <w:szCs w:val="22"/>
              </w:rPr>
              <w:t xml:space="preserve"> '</w:t>
            </w:r>
            <w:proofErr w:type="spellStart"/>
            <w:r w:rsidRPr="00026F0C">
              <w:rPr>
                <w:szCs w:val="22"/>
              </w:rPr>
              <w:t>JobRoleArea</w:t>
            </w:r>
            <w:proofErr w:type="spellEnd"/>
            <w:r w:rsidRPr="00026F0C">
              <w:rPr>
                <w:szCs w:val="22"/>
              </w:rPr>
              <w:t xml:space="preserve">'] = </w:t>
            </w:r>
            <w:proofErr w:type="spellStart"/>
            <w:r w:rsidRPr="00026F0C">
              <w:rPr>
                <w:szCs w:val="22"/>
              </w:rPr>
              <w:t>df</w:t>
            </w:r>
            <w:proofErr w:type="spellEnd"/>
            <w:r w:rsidRPr="00026F0C">
              <w:rPr>
                <w:szCs w:val="22"/>
              </w:rPr>
              <w:t>['</w:t>
            </w:r>
            <w:proofErr w:type="spellStart"/>
            <w:r w:rsidRPr="00026F0C">
              <w:rPr>
                <w:szCs w:val="22"/>
              </w:rPr>
              <w:t>JobRoleArea</w:t>
            </w:r>
            <w:proofErr w:type="spellEnd"/>
            <w:r w:rsidRPr="00026F0C">
              <w:rPr>
                <w:szCs w:val="22"/>
              </w:rPr>
              <w:t>'].replace({...})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6F0C" w:rsidRPr="00026F0C" w14:paraId="27751FBA" w14:textId="77777777" w:rsidTr="00026F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3CC65" w14:textId="77777777" w:rsidR="00026F0C" w:rsidRPr="00026F0C" w:rsidRDefault="00026F0C" w:rsidP="00026F0C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</w:p>
              </w:tc>
            </w:tr>
          </w:tbl>
          <w:p w14:paraId="534EDEA9" w14:textId="77777777" w:rsidR="00026F0C" w:rsidRPr="00026F0C" w:rsidRDefault="00026F0C" w:rsidP="00026F0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026F0C" w:rsidRPr="00026F0C" w14:paraId="6B5709B8" w14:textId="77777777" w:rsidTr="00026F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0ED29" w14:textId="77777777" w:rsidR="00026F0C" w:rsidRPr="00026F0C" w:rsidRDefault="00026F0C" w:rsidP="00026F0C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026F0C">
                    <w:rPr>
                      <w:szCs w:val="22"/>
                    </w:rPr>
                    <w:t>Standardizing these names ensures consistent grouping during analysis and prevents duplicate categories.</w:t>
                  </w:r>
                </w:p>
              </w:tc>
            </w:tr>
          </w:tbl>
          <w:p w14:paraId="09FCE777" w14:textId="77777777" w:rsidR="00934D0F" w:rsidRPr="00026F0C" w:rsidRDefault="00934D0F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934D0F" w:rsidRPr="00026F0C" w14:paraId="015BF96A" w14:textId="77777777" w:rsidTr="0093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01679D" w14:textId="1ACBD9D9" w:rsidR="00934D0F" w:rsidRPr="00026F0C" w:rsidRDefault="00026F0C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 w:rsidRPr="00026F0C">
              <w:rPr>
                <w:b w:val="0"/>
                <w:bCs w:val="0"/>
                <w:szCs w:val="22"/>
              </w:rPr>
              <w:t>PaycheckMethod</w:t>
            </w:r>
            <w:proofErr w:type="spellEnd"/>
          </w:p>
        </w:tc>
        <w:tc>
          <w:tcPr>
            <w:tcW w:w="2340" w:type="dxa"/>
          </w:tcPr>
          <w:p w14:paraId="5EF0CCC6" w14:textId="3FAC919F" w:rsidR="00934D0F" w:rsidRPr="00026F0C" w:rsidRDefault="00026F0C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>"Mail Check" vs "Mailed Check" vs "</w:t>
            </w:r>
            <w:proofErr w:type="spellStart"/>
            <w:r w:rsidRPr="00026F0C">
              <w:rPr>
                <w:szCs w:val="22"/>
              </w:rPr>
              <w:t>MailedCheck</w:t>
            </w:r>
            <w:proofErr w:type="spellEnd"/>
            <w:r w:rsidRPr="00026F0C">
              <w:rPr>
                <w:szCs w:val="22"/>
              </w:rPr>
              <w:t>"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6F0C" w:rsidRPr="00026F0C" w14:paraId="4A17E2E7" w14:textId="77777777" w:rsidTr="00026F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479F8" w14:textId="77777777" w:rsidR="00026F0C" w:rsidRPr="00026F0C" w:rsidRDefault="00026F0C" w:rsidP="00026F0C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</w:p>
              </w:tc>
            </w:tr>
          </w:tbl>
          <w:p w14:paraId="1168A085" w14:textId="77777777" w:rsidR="00026F0C" w:rsidRPr="00026F0C" w:rsidRDefault="00026F0C" w:rsidP="00026F0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7"/>
            </w:tblGrid>
            <w:tr w:rsidR="00026F0C" w:rsidRPr="00026F0C" w14:paraId="1A78B4A8" w14:textId="77777777" w:rsidTr="00026F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2D7AB" w14:textId="77777777" w:rsidR="00026F0C" w:rsidRPr="00026F0C" w:rsidRDefault="00026F0C" w:rsidP="00026F0C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proofErr w:type="spellStart"/>
                  <w:r w:rsidRPr="00026F0C">
                    <w:rPr>
                      <w:szCs w:val="22"/>
                    </w:rPr>
                    <w:t>df.loc</w:t>
                  </w:r>
                  <w:proofErr w:type="spellEnd"/>
                  <w:proofErr w:type="gramStart"/>
                  <w:r w:rsidRPr="00026F0C">
                    <w:rPr>
                      <w:szCs w:val="22"/>
                    </w:rPr>
                    <w:t>[:,</w:t>
                  </w:r>
                  <w:proofErr w:type="gramEnd"/>
                  <w:r w:rsidRPr="00026F0C">
                    <w:rPr>
                      <w:szCs w:val="22"/>
                    </w:rPr>
                    <w:t xml:space="preserve"> '</w:t>
                  </w:r>
                  <w:proofErr w:type="spellStart"/>
                  <w:r w:rsidRPr="00026F0C">
                    <w:rPr>
                      <w:szCs w:val="22"/>
                    </w:rPr>
                    <w:t>PaycheckMethod</w:t>
                  </w:r>
                  <w:proofErr w:type="spellEnd"/>
                  <w:r w:rsidRPr="00026F0C">
                    <w:rPr>
                      <w:szCs w:val="22"/>
                    </w:rPr>
                    <w:t xml:space="preserve">'] = </w:t>
                  </w:r>
                  <w:proofErr w:type="spellStart"/>
                  <w:r w:rsidRPr="00026F0C">
                    <w:rPr>
                      <w:szCs w:val="22"/>
                    </w:rPr>
                    <w:t>df</w:t>
                  </w:r>
                  <w:proofErr w:type="spellEnd"/>
                  <w:r w:rsidRPr="00026F0C">
                    <w:rPr>
                      <w:szCs w:val="22"/>
                    </w:rPr>
                    <w:t>['</w:t>
                  </w:r>
                  <w:proofErr w:type="spellStart"/>
                  <w:r w:rsidRPr="00026F0C">
                    <w:rPr>
                      <w:szCs w:val="22"/>
                    </w:rPr>
                    <w:t>PaycheckMethod</w:t>
                  </w:r>
                  <w:proofErr w:type="spellEnd"/>
                  <w:r w:rsidRPr="00026F0C">
                    <w:rPr>
                      <w:szCs w:val="22"/>
                    </w:rPr>
                    <w:t>'].replace({...})</w:t>
                  </w:r>
                </w:p>
              </w:tc>
            </w:tr>
          </w:tbl>
          <w:p w14:paraId="56ECA07E" w14:textId="77777777" w:rsidR="00934D0F" w:rsidRPr="00026F0C" w:rsidRDefault="00934D0F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340" w:type="dxa"/>
          </w:tcPr>
          <w:p w14:paraId="4ED5F670" w14:textId="54B65CFA" w:rsidR="00934D0F" w:rsidRPr="00026F0C" w:rsidRDefault="00026F0C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26F0C">
              <w:rPr>
                <w:szCs w:val="22"/>
              </w:rPr>
              <w:t xml:space="preserve">This ensures that employees are </w:t>
            </w:r>
            <w:r w:rsidRPr="00026F0C">
              <w:rPr>
                <w:b/>
                <w:bCs/>
                <w:szCs w:val="22"/>
              </w:rPr>
              <w:t>categorized correctly</w:t>
            </w:r>
            <w:r w:rsidRPr="00026F0C">
              <w:rPr>
                <w:szCs w:val="22"/>
              </w:rPr>
              <w:t xml:space="preserve"> for payroll processing.</w:t>
            </w:r>
          </w:p>
        </w:tc>
      </w:tr>
    </w:tbl>
    <w:p w14:paraId="4B50D322" w14:textId="77777777" w:rsidR="00934D0F" w:rsidRPr="00934D0F" w:rsidRDefault="00934D0F" w:rsidP="00934D0F">
      <w:pPr>
        <w:ind w:firstLine="0"/>
        <w:rPr>
          <w:b/>
          <w:bCs/>
          <w:sz w:val="28"/>
          <w:szCs w:val="28"/>
        </w:rPr>
      </w:pPr>
    </w:p>
    <w:p w14:paraId="1B5DA287" w14:textId="78D0125D" w:rsidR="00934D0F" w:rsidRDefault="00934D0F" w:rsidP="00934D0F">
      <w:pPr>
        <w:ind w:firstLine="0"/>
        <w:rPr>
          <w:b/>
          <w:bCs/>
          <w:sz w:val="28"/>
          <w:szCs w:val="28"/>
        </w:rPr>
      </w:pPr>
      <w:r w:rsidRPr="00934D0F">
        <w:rPr>
          <w:b/>
          <w:bCs/>
          <w:sz w:val="28"/>
          <w:szCs w:val="28"/>
        </w:rPr>
        <w:t>4. Fixing Format</w:t>
      </w:r>
      <w:r>
        <w:rPr>
          <w:b/>
          <w:bCs/>
          <w:sz w:val="28"/>
          <w:szCs w:val="28"/>
        </w:rPr>
        <w:t>t</w:t>
      </w:r>
      <w:r w:rsidRPr="00934D0F">
        <w:rPr>
          <w:b/>
          <w:bCs/>
          <w:sz w:val="28"/>
          <w:szCs w:val="28"/>
        </w:rPr>
        <w:t>ing Errors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2"/>
        <w:gridCol w:w="1537"/>
        <w:gridCol w:w="4334"/>
        <w:gridCol w:w="1757"/>
      </w:tblGrid>
      <w:tr w:rsidR="00934D0F" w:rsidRPr="00026F0C" w14:paraId="5C1D9B58" w14:textId="77777777" w:rsidTr="0093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B2173C" w14:textId="3447091A" w:rsidR="00934D0F" w:rsidRPr="00026F0C" w:rsidRDefault="00026F0C" w:rsidP="00934D0F">
            <w:pPr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Column</w:t>
            </w:r>
          </w:p>
        </w:tc>
        <w:tc>
          <w:tcPr>
            <w:tcW w:w="2340" w:type="dxa"/>
          </w:tcPr>
          <w:p w14:paraId="59323C73" w14:textId="1A0581CF" w:rsidR="00934D0F" w:rsidRPr="00026F0C" w:rsidRDefault="00026F0C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Issue</w:t>
            </w:r>
          </w:p>
        </w:tc>
        <w:tc>
          <w:tcPr>
            <w:tcW w:w="2340" w:type="dxa"/>
          </w:tcPr>
          <w:p w14:paraId="7745F7F1" w14:textId="45378F76" w:rsidR="00934D0F" w:rsidRPr="00026F0C" w:rsidRDefault="00026F0C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Technique Used</w:t>
            </w:r>
          </w:p>
        </w:tc>
        <w:tc>
          <w:tcPr>
            <w:tcW w:w="2340" w:type="dxa"/>
          </w:tcPr>
          <w:p w14:paraId="5245D588" w14:textId="192420C8" w:rsidR="00934D0F" w:rsidRPr="00026F0C" w:rsidRDefault="00026F0C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Justification</w:t>
            </w:r>
          </w:p>
        </w:tc>
      </w:tr>
      <w:tr w:rsidR="00934D0F" w:rsidRPr="00026F0C" w14:paraId="1ED12658" w14:textId="77777777" w:rsidTr="009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6DD701C" w14:textId="79E92F06" w:rsidR="00934D0F" w:rsidRPr="00026F0C" w:rsidRDefault="008F3FB7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>
              <w:rPr>
                <w:b w:val="0"/>
                <w:bCs w:val="0"/>
                <w:szCs w:val="22"/>
              </w:rPr>
              <w:t>HourlyRate</w:t>
            </w:r>
            <w:proofErr w:type="spellEnd"/>
          </w:p>
        </w:tc>
        <w:tc>
          <w:tcPr>
            <w:tcW w:w="2340" w:type="dxa"/>
          </w:tcPr>
          <w:p w14:paraId="2822C6A7" w14:textId="3F1F2239" w:rsidR="00934D0F" w:rsidRPr="008F3FB7" w:rsidRDefault="008F3FB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F3FB7">
              <w:rPr>
                <w:szCs w:val="22"/>
              </w:rPr>
              <w:t>Values contain dollar signs ($), spaces, and text</w:t>
            </w:r>
          </w:p>
        </w:tc>
        <w:tc>
          <w:tcPr>
            <w:tcW w:w="2340" w:type="dxa"/>
          </w:tcPr>
          <w:p w14:paraId="592BBE79" w14:textId="4DCFEBA3" w:rsidR="00934D0F" w:rsidRPr="00026F0C" w:rsidRDefault="008F3FB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F3FB7">
              <w:rPr>
                <w:szCs w:val="22"/>
              </w:rPr>
              <w:t>df.loc</w:t>
            </w:r>
            <w:proofErr w:type="spellEnd"/>
            <w:proofErr w:type="gramStart"/>
            <w:r w:rsidRPr="008F3FB7">
              <w:rPr>
                <w:szCs w:val="22"/>
              </w:rPr>
              <w:t>[:,</w:t>
            </w:r>
            <w:proofErr w:type="gramEnd"/>
            <w:r w:rsidRPr="008F3FB7">
              <w:rPr>
                <w:szCs w:val="22"/>
              </w:rPr>
              <w:t xml:space="preserve"> '</w:t>
            </w:r>
            <w:proofErr w:type="spellStart"/>
            <w:r w:rsidRPr="008F3FB7">
              <w:rPr>
                <w:szCs w:val="22"/>
              </w:rPr>
              <w:t>HourlyRate</w:t>
            </w:r>
            <w:proofErr w:type="spellEnd"/>
            <w:r w:rsidRPr="008F3FB7">
              <w:rPr>
                <w:szCs w:val="22"/>
              </w:rPr>
              <w:t xml:space="preserve">'] = </w:t>
            </w:r>
            <w:proofErr w:type="spellStart"/>
            <w:r w:rsidRPr="008F3FB7">
              <w:rPr>
                <w:szCs w:val="22"/>
              </w:rPr>
              <w:t>df</w:t>
            </w:r>
            <w:proofErr w:type="spellEnd"/>
            <w:r w:rsidRPr="008F3FB7">
              <w:rPr>
                <w:szCs w:val="22"/>
              </w:rPr>
              <w:t>['</w:t>
            </w:r>
            <w:proofErr w:type="spellStart"/>
            <w:r w:rsidRPr="008F3FB7">
              <w:rPr>
                <w:szCs w:val="22"/>
              </w:rPr>
              <w:t>HourlyRate</w:t>
            </w:r>
            <w:proofErr w:type="spellEnd"/>
            <w:r w:rsidRPr="008F3FB7">
              <w:rPr>
                <w:szCs w:val="22"/>
              </w:rPr>
              <w:t>'].</w:t>
            </w:r>
            <w:proofErr w:type="spellStart"/>
            <w:r w:rsidRPr="008F3FB7">
              <w:rPr>
                <w:szCs w:val="22"/>
              </w:rPr>
              <w:t>astype</w:t>
            </w:r>
            <w:proofErr w:type="spellEnd"/>
            <w:r w:rsidRPr="008F3FB7">
              <w:rPr>
                <w:szCs w:val="22"/>
              </w:rPr>
              <w:t>(str).</w:t>
            </w:r>
            <w:proofErr w:type="spellStart"/>
            <w:r w:rsidRPr="008F3FB7">
              <w:rPr>
                <w:szCs w:val="22"/>
              </w:rPr>
              <w:t>str.replace</w:t>
            </w:r>
            <w:proofErr w:type="spellEnd"/>
            <w:r w:rsidRPr="008F3FB7">
              <w:rPr>
                <w:szCs w:val="22"/>
              </w:rPr>
              <w:t>(r'[\$ ]', '', regex=True).</w:t>
            </w:r>
            <w:proofErr w:type="spellStart"/>
            <w:r w:rsidRPr="008F3FB7">
              <w:rPr>
                <w:szCs w:val="22"/>
              </w:rPr>
              <w:t>astype</w:t>
            </w:r>
            <w:proofErr w:type="spellEnd"/>
            <w:r w:rsidRPr="008F3FB7">
              <w:rPr>
                <w:szCs w:val="22"/>
              </w:rPr>
              <w:t>(float)</w:t>
            </w:r>
          </w:p>
        </w:tc>
        <w:tc>
          <w:tcPr>
            <w:tcW w:w="2340" w:type="dxa"/>
          </w:tcPr>
          <w:p w14:paraId="7E36FE92" w14:textId="317EB8F0" w:rsidR="00934D0F" w:rsidRPr="008F3FB7" w:rsidRDefault="008F3FB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F3FB7">
              <w:rPr>
                <w:szCs w:val="22"/>
              </w:rPr>
              <w:t>Converting text-based numbers to float allows correct salary calculations and prevents errors in financial modeling.</w:t>
            </w:r>
          </w:p>
        </w:tc>
      </w:tr>
    </w:tbl>
    <w:p w14:paraId="15A868FB" w14:textId="77777777" w:rsidR="00934D0F" w:rsidRPr="00934D0F" w:rsidRDefault="00934D0F" w:rsidP="00934D0F">
      <w:pPr>
        <w:ind w:firstLine="0"/>
        <w:rPr>
          <w:b/>
          <w:bCs/>
          <w:sz w:val="28"/>
          <w:szCs w:val="28"/>
        </w:rPr>
      </w:pPr>
    </w:p>
    <w:p w14:paraId="46B23044" w14:textId="77777777" w:rsidR="008F3FB7" w:rsidRDefault="008F3FB7" w:rsidP="00934D0F">
      <w:pPr>
        <w:ind w:firstLine="0"/>
        <w:rPr>
          <w:b/>
          <w:bCs/>
          <w:sz w:val="28"/>
          <w:szCs w:val="28"/>
        </w:rPr>
      </w:pPr>
    </w:p>
    <w:p w14:paraId="3A9697B9" w14:textId="77777777" w:rsidR="008F3FB7" w:rsidRDefault="008F3FB7" w:rsidP="00934D0F">
      <w:pPr>
        <w:ind w:firstLine="0"/>
        <w:rPr>
          <w:b/>
          <w:bCs/>
          <w:sz w:val="28"/>
          <w:szCs w:val="28"/>
        </w:rPr>
      </w:pPr>
    </w:p>
    <w:p w14:paraId="567AC6D7" w14:textId="77777777" w:rsidR="008F3FB7" w:rsidRDefault="008F3FB7" w:rsidP="00934D0F">
      <w:pPr>
        <w:ind w:firstLine="0"/>
        <w:rPr>
          <w:b/>
          <w:bCs/>
          <w:sz w:val="28"/>
          <w:szCs w:val="28"/>
        </w:rPr>
      </w:pPr>
    </w:p>
    <w:p w14:paraId="6FD7B684" w14:textId="77777777" w:rsidR="008F3FB7" w:rsidRDefault="008F3FB7" w:rsidP="00934D0F">
      <w:pPr>
        <w:ind w:firstLine="0"/>
        <w:rPr>
          <w:b/>
          <w:bCs/>
          <w:sz w:val="28"/>
          <w:szCs w:val="28"/>
        </w:rPr>
      </w:pPr>
    </w:p>
    <w:p w14:paraId="5FE2C4F9" w14:textId="4CFAA97B" w:rsidR="00934D0F" w:rsidRPr="00FB0EEB" w:rsidRDefault="00934D0F" w:rsidP="00FB0EE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lastRenderedPageBreak/>
        <w:t>Handling Outliers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67"/>
        <w:gridCol w:w="780"/>
        <w:gridCol w:w="3713"/>
        <w:gridCol w:w="1390"/>
      </w:tblGrid>
      <w:tr w:rsidR="00934D0F" w:rsidRPr="00026F0C" w14:paraId="4F3D7DC6" w14:textId="77777777" w:rsidTr="0093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51774E" w14:textId="070D60B9" w:rsidR="00934D0F" w:rsidRPr="00026F0C" w:rsidRDefault="008F3FB7" w:rsidP="00934D0F">
            <w:pPr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Column</w:t>
            </w:r>
          </w:p>
        </w:tc>
        <w:tc>
          <w:tcPr>
            <w:tcW w:w="2340" w:type="dxa"/>
          </w:tcPr>
          <w:p w14:paraId="7A5ACB3E" w14:textId="096578E2" w:rsidR="00934D0F" w:rsidRPr="00026F0C" w:rsidRDefault="008F3FB7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Outliers Detected</w:t>
            </w:r>
          </w:p>
        </w:tc>
        <w:tc>
          <w:tcPr>
            <w:tcW w:w="2340" w:type="dxa"/>
          </w:tcPr>
          <w:p w14:paraId="0833F68C" w14:textId="24400144" w:rsidR="00934D0F" w:rsidRPr="00026F0C" w:rsidRDefault="008F3FB7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Technique Used</w:t>
            </w:r>
          </w:p>
        </w:tc>
        <w:tc>
          <w:tcPr>
            <w:tcW w:w="2340" w:type="dxa"/>
          </w:tcPr>
          <w:p w14:paraId="4C86176D" w14:textId="21521EA8" w:rsidR="00934D0F" w:rsidRPr="00026F0C" w:rsidRDefault="008F3FB7" w:rsidP="00934D0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Justification</w:t>
            </w:r>
          </w:p>
        </w:tc>
      </w:tr>
      <w:tr w:rsidR="00934D0F" w:rsidRPr="00026F0C" w14:paraId="279D3381" w14:textId="77777777" w:rsidTr="009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0EF238" w14:textId="37FF3740" w:rsidR="00934D0F" w:rsidRPr="00026F0C" w:rsidRDefault="008F3FB7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>
              <w:rPr>
                <w:b w:val="0"/>
                <w:bCs w:val="0"/>
                <w:szCs w:val="22"/>
              </w:rPr>
              <w:t>AnnualSalary</w:t>
            </w:r>
            <w:proofErr w:type="spellEnd"/>
          </w:p>
        </w:tc>
        <w:tc>
          <w:tcPr>
            <w:tcW w:w="2340" w:type="dxa"/>
          </w:tcPr>
          <w:p w14:paraId="296F074A" w14:textId="45145D47" w:rsidR="00934D0F" w:rsidRPr="00026F0C" w:rsidRDefault="008F3FB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544 extreme values</w:t>
            </w:r>
          </w:p>
        </w:tc>
        <w:tc>
          <w:tcPr>
            <w:tcW w:w="2340" w:type="dxa"/>
          </w:tcPr>
          <w:p w14:paraId="23777D86" w14:textId="69724DA4" w:rsidR="00934D0F" w:rsidRPr="00026F0C" w:rsidRDefault="008F3FB7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F3FB7">
              <w:rPr>
                <w:szCs w:val="22"/>
              </w:rPr>
              <w:t>df.loc</w:t>
            </w:r>
            <w:proofErr w:type="spellEnd"/>
            <w:proofErr w:type="gramStart"/>
            <w:r w:rsidRPr="008F3FB7">
              <w:rPr>
                <w:szCs w:val="22"/>
              </w:rPr>
              <w:t>[:,</w:t>
            </w:r>
            <w:proofErr w:type="gramEnd"/>
            <w:r w:rsidRPr="008F3FB7">
              <w:rPr>
                <w:szCs w:val="22"/>
              </w:rPr>
              <w:t xml:space="preserve"> '</w:t>
            </w:r>
            <w:proofErr w:type="spellStart"/>
            <w:r w:rsidRPr="008F3FB7">
              <w:rPr>
                <w:szCs w:val="22"/>
              </w:rPr>
              <w:t>AnnualSalary</w:t>
            </w:r>
            <w:proofErr w:type="spellEnd"/>
            <w:r w:rsidRPr="008F3FB7">
              <w:rPr>
                <w:szCs w:val="22"/>
              </w:rPr>
              <w:t xml:space="preserve">'] = </w:t>
            </w:r>
            <w:proofErr w:type="spellStart"/>
            <w:r w:rsidRPr="008F3FB7">
              <w:rPr>
                <w:szCs w:val="22"/>
              </w:rPr>
              <w:t>df</w:t>
            </w:r>
            <w:proofErr w:type="spellEnd"/>
            <w:r w:rsidRPr="008F3FB7">
              <w:rPr>
                <w:szCs w:val="22"/>
              </w:rPr>
              <w:t>['</w:t>
            </w:r>
            <w:proofErr w:type="spellStart"/>
            <w:r w:rsidRPr="008F3FB7">
              <w:rPr>
                <w:szCs w:val="22"/>
              </w:rPr>
              <w:t>AnnualSalary</w:t>
            </w:r>
            <w:proofErr w:type="spellEnd"/>
            <w:r w:rsidRPr="008F3FB7">
              <w:rPr>
                <w:szCs w:val="22"/>
              </w:rPr>
              <w:t>'].clip(lower=</w:t>
            </w:r>
            <w:proofErr w:type="spellStart"/>
            <w:r w:rsidRPr="008F3FB7">
              <w:rPr>
                <w:szCs w:val="22"/>
              </w:rPr>
              <w:t>lower_bound</w:t>
            </w:r>
            <w:proofErr w:type="spellEnd"/>
            <w:r w:rsidRPr="008F3FB7">
              <w:rPr>
                <w:szCs w:val="22"/>
              </w:rPr>
              <w:t>, upper=</w:t>
            </w:r>
            <w:proofErr w:type="spellStart"/>
            <w:r w:rsidRPr="008F3FB7">
              <w:rPr>
                <w:szCs w:val="22"/>
              </w:rPr>
              <w:t>upper_bound</w:t>
            </w:r>
            <w:proofErr w:type="spellEnd"/>
            <w:r w:rsidRPr="008F3FB7">
              <w:rPr>
                <w:szCs w:val="22"/>
              </w:rPr>
              <w:t>)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3FB7" w:rsidRPr="008F3FB7" w14:paraId="41A320E0" w14:textId="77777777" w:rsidTr="008F3F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15553" w14:textId="77777777" w:rsidR="008F3FB7" w:rsidRPr="008F3FB7" w:rsidRDefault="008F3FB7" w:rsidP="008F3FB7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</w:p>
              </w:tc>
            </w:tr>
          </w:tbl>
          <w:p w14:paraId="2A311568" w14:textId="77777777" w:rsidR="008F3FB7" w:rsidRPr="008F3FB7" w:rsidRDefault="008F3FB7" w:rsidP="008F3FB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4"/>
            </w:tblGrid>
            <w:tr w:rsidR="008F3FB7" w:rsidRPr="008F3FB7" w14:paraId="320F3730" w14:textId="77777777" w:rsidTr="008F3F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EFD11" w14:textId="77777777" w:rsidR="008F3FB7" w:rsidRPr="008F3FB7" w:rsidRDefault="008F3FB7" w:rsidP="008F3FB7">
                  <w:pPr>
                    <w:spacing w:line="240" w:lineRule="auto"/>
                    <w:ind w:firstLine="0"/>
                    <w:rPr>
                      <w:szCs w:val="22"/>
                    </w:rPr>
                  </w:pPr>
                  <w:r w:rsidRPr="008F3FB7">
                    <w:rPr>
                      <w:szCs w:val="22"/>
                    </w:rPr>
                    <w:t>IQR (Interquartile Range) capping ensures extreme salaries do not skew salary trend analysis. This prevents misinterpretation of compensation trends.</w:t>
                  </w:r>
                </w:p>
              </w:tc>
            </w:tr>
          </w:tbl>
          <w:p w14:paraId="3A1736C7" w14:textId="77777777" w:rsidR="00934D0F" w:rsidRPr="00026F0C" w:rsidRDefault="00934D0F" w:rsidP="00934D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934D0F" w:rsidRPr="00026F0C" w14:paraId="28E9607B" w14:textId="77777777" w:rsidTr="0093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4CDB314" w14:textId="1177A90E" w:rsidR="00934D0F" w:rsidRPr="00026F0C" w:rsidRDefault="008F3FB7" w:rsidP="00934D0F">
            <w:pPr>
              <w:ind w:firstLine="0"/>
              <w:rPr>
                <w:b w:val="0"/>
                <w:bCs w:val="0"/>
                <w:szCs w:val="22"/>
              </w:rPr>
            </w:pPr>
            <w:proofErr w:type="spellStart"/>
            <w:r w:rsidRPr="008F3FB7">
              <w:rPr>
                <w:b w:val="0"/>
                <w:bCs w:val="0"/>
                <w:szCs w:val="22"/>
              </w:rPr>
              <w:t>DrivingCommuterDistanceDrivingCommuterDistance</w:t>
            </w:r>
            <w:proofErr w:type="spellEnd"/>
          </w:p>
        </w:tc>
        <w:tc>
          <w:tcPr>
            <w:tcW w:w="2340" w:type="dxa"/>
          </w:tcPr>
          <w:p w14:paraId="725BF096" w14:textId="48EEFE2A" w:rsidR="00934D0F" w:rsidRPr="00026F0C" w:rsidRDefault="008F3FB7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245 extreme values</w:t>
            </w:r>
          </w:p>
        </w:tc>
        <w:tc>
          <w:tcPr>
            <w:tcW w:w="2340" w:type="dxa"/>
          </w:tcPr>
          <w:p w14:paraId="4C29A107" w14:textId="539FB7CE" w:rsidR="00934D0F" w:rsidRPr="00026F0C" w:rsidRDefault="008F3FB7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F3FB7">
              <w:rPr>
                <w:szCs w:val="22"/>
              </w:rPr>
              <w:t>df.loc</w:t>
            </w:r>
            <w:proofErr w:type="spellEnd"/>
            <w:proofErr w:type="gramStart"/>
            <w:r w:rsidRPr="008F3FB7">
              <w:rPr>
                <w:szCs w:val="22"/>
              </w:rPr>
              <w:t>[:,</w:t>
            </w:r>
            <w:proofErr w:type="gramEnd"/>
            <w:r w:rsidRPr="008F3FB7">
              <w:rPr>
                <w:szCs w:val="22"/>
              </w:rPr>
              <w:t xml:space="preserve"> '</w:t>
            </w:r>
            <w:proofErr w:type="spellStart"/>
            <w:r w:rsidRPr="008F3FB7">
              <w:rPr>
                <w:szCs w:val="22"/>
              </w:rPr>
              <w:t>DrivingCommuterDistance</w:t>
            </w:r>
            <w:proofErr w:type="spellEnd"/>
            <w:r w:rsidRPr="008F3FB7">
              <w:rPr>
                <w:szCs w:val="22"/>
              </w:rPr>
              <w:t xml:space="preserve">'] = </w:t>
            </w:r>
            <w:proofErr w:type="spellStart"/>
            <w:r w:rsidRPr="008F3FB7">
              <w:rPr>
                <w:szCs w:val="22"/>
              </w:rPr>
              <w:t>df</w:t>
            </w:r>
            <w:proofErr w:type="spellEnd"/>
            <w:r w:rsidRPr="008F3FB7">
              <w:rPr>
                <w:szCs w:val="22"/>
              </w:rPr>
              <w:t>['</w:t>
            </w:r>
            <w:proofErr w:type="spellStart"/>
            <w:r w:rsidRPr="008F3FB7">
              <w:rPr>
                <w:szCs w:val="22"/>
              </w:rPr>
              <w:t>DrivingCommuterDistance</w:t>
            </w:r>
            <w:proofErr w:type="spellEnd"/>
            <w:r w:rsidRPr="008F3FB7">
              <w:rPr>
                <w:szCs w:val="22"/>
              </w:rPr>
              <w:t>'].clip(lower=</w:t>
            </w:r>
            <w:proofErr w:type="spellStart"/>
            <w:r w:rsidRPr="008F3FB7">
              <w:rPr>
                <w:szCs w:val="22"/>
              </w:rPr>
              <w:t>lower_bound</w:t>
            </w:r>
            <w:proofErr w:type="spellEnd"/>
            <w:r w:rsidRPr="008F3FB7">
              <w:rPr>
                <w:szCs w:val="22"/>
              </w:rPr>
              <w:t>, upper=</w:t>
            </w:r>
            <w:proofErr w:type="spellStart"/>
            <w:r w:rsidRPr="008F3FB7">
              <w:rPr>
                <w:szCs w:val="22"/>
              </w:rPr>
              <w:t>upper_bound</w:t>
            </w:r>
            <w:proofErr w:type="spellEnd"/>
            <w:r w:rsidRPr="008F3FB7">
              <w:rPr>
                <w:szCs w:val="22"/>
              </w:rPr>
              <w:t>)</w:t>
            </w:r>
          </w:p>
        </w:tc>
        <w:tc>
          <w:tcPr>
            <w:tcW w:w="2340" w:type="dxa"/>
          </w:tcPr>
          <w:p w14:paraId="7413712A" w14:textId="2FF4E7D3" w:rsidR="00934D0F" w:rsidRPr="008F3FB7" w:rsidRDefault="008F3FB7" w:rsidP="00934D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F3FB7">
              <w:rPr>
                <w:szCs w:val="22"/>
              </w:rPr>
              <w:t>Long commutes may be valid but extreme values (e.g., 500 miles) suggest data entry errors. Using the IQR method prevents distortions in commute distance analysis.</w:t>
            </w:r>
          </w:p>
        </w:tc>
      </w:tr>
    </w:tbl>
    <w:p w14:paraId="166AA439" w14:textId="77777777" w:rsidR="00934D0F" w:rsidRPr="00934D0F" w:rsidRDefault="00934D0F" w:rsidP="00934D0F">
      <w:pPr>
        <w:ind w:firstLine="0"/>
        <w:rPr>
          <w:b/>
          <w:bCs/>
          <w:sz w:val="28"/>
          <w:szCs w:val="28"/>
        </w:rPr>
      </w:pPr>
    </w:p>
    <w:p w14:paraId="6581B523" w14:textId="1159D82F" w:rsidR="00AA511E" w:rsidRPr="00BB1EBD" w:rsidRDefault="00BB1EBD" w:rsidP="00BB1EBD">
      <w:pPr>
        <w:ind w:firstLine="0"/>
        <w:rPr>
          <w:b/>
          <w:bCs/>
          <w:i/>
          <w:iCs/>
          <w:sz w:val="32"/>
          <w:szCs w:val="32"/>
        </w:rPr>
      </w:pPr>
      <w:r w:rsidRPr="00BB1EBD">
        <w:rPr>
          <w:b/>
          <w:bCs/>
          <w:i/>
          <w:iCs/>
          <w:sz w:val="32"/>
          <w:szCs w:val="32"/>
        </w:rPr>
        <w:t>C3 Advantages of the Data Cleaning Approach</w:t>
      </w:r>
    </w:p>
    <w:p w14:paraId="60EE5136" w14:textId="77777777" w:rsidR="00206011" w:rsidRDefault="00206011" w:rsidP="00206011">
      <w:pPr>
        <w:ind w:firstLine="0"/>
        <w:rPr>
          <w:b/>
          <w:bCs/>
          <w:sz w:val="28"/>
          <w:szCs w:val="28"/>
        </w:rPr>
      </w:pPr>
    </w:p>
    <w:p w14:paraId="0BC06548" w14:textId="77777777" w:rsidR="00206011" w:rsidRDefault="00206011" w:rsidP="00206011">
      <w:pPr>
        <w:ind w:firstLine="0"/>
        <w:rPr>
          <w:b/>
          <w:bCs/>
          <w:sz w:val="28"/>
          <w:szCs w:val="28"/>
        </w:rPr>
      </w:pPr>
    </w:p>
    <w:p w14:paraId="4417BE1D" w14:textId="4568012B" w:rsidR="00AA511E" w:rsidRPr="00FB0EEB" w:rsidRDefault="00CF2DAF" w:rsidP="00FB0EEB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lastRenderedPageBreak/>
        <w:t>Removing Duplicate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DAF" w14:paraId="4EE3D725" w14:textId="77777777" w:rsidTr="00CF2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EAE60ED" w14:textId="4B4BDB1A" w:rsidR="00CF2DAF" w:rsidRDefault="00CF2DAF" w:rsidP="00AA511E">
            <w:pPr>
              <w:ind w:firstLine="0"/>
            </w:pPr>
            <w:r>
              <w:t>Technique Used</w:t>
            </w:r>
          </w:p>
        </w:tc>
        <w:tc>
          <w:tcPr>
            <w:tcW w:w="4680" w:type="dxa"/>
          </w:tcPr>
          <w:p w14:paraId="12C94835" w14:textId="1628FADC" w:rsidR="00CF2DAF" w:rsidRDefault="00CF2DA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</w:tr>
      <w:tr w:rsidR="00CF2DAF" w14:paraId="2522DF70" w14:textId="77777777" w:rsidTr="00CF2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5C181A2" w14:textId="60F4EB1F" w:rsidR="00CF2DAF" w:rsidRPr="00CF2DAF" w:rsidRDefault="00CF2DAF" w:rsidP="00AA511E">
            <w:pPr>
              <w:ind w:firstLine="0"/>
              <w:rPr>
                <w:b w:val="0"/>
                <w:bCs w:val="0"/>
              </w:rPr>
            </w:pPr>
            <w:proofErr w:type="spellStart"/>
            <w:proofErr w:type="gramStart"/>
            <w:r w:rsidRPr="00CF2DAF">
              <w:rPr>
                <w:b w:val="0"/>
                <w:bCs w:val="0"/>
              </w:rPr>
              <w:t>df.drop</w:t>
            </w:r>
            <w:proofErr w:type="gramEnd"/>
            <w:r w:rsidRPr="00CF2DAF">
              <w:rPr>
                <w:b w:val="0"/>
                <w:bCs w:val="0"/>
              </w:rPr>
              <w:t>_duplicates</w:t>
            </w:r>
            <w:proofErr w:type="spellEnd"/>
            <w:r w:rsidRPr="00CF2DAF">
              <w:rPr>
                <w:b w:val="0"/>
                <w:bCs w:val="0"/>
              </w:rPr>
              <w:t>()</w:t>
            </w:r>
          </w:p>
        </w:tc>
        <w:tc>
          <w:tcPr>
            <w:tcW w:w="4680" w:type="dxa"/>
          </w:tcPr>
          <w:p w14:paraId="710CB7A6" w14:textId="77777777" w:rsidR="00CF2DAF" w:rsidRPr="00CF2DAF" w:rsidRDefault="00CF2DA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DAF">
              <w:t>Prevents duplicate employee records, ensuring an accurate headcount.</w:t>
            </w:r>
          </w:p>
          <w:p w14:paraId="3B96D980" w14:textId="4689D85A" w:rsidR="00CF2DAF" w:rsidRDefault="00CF2DA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DAF">
              <w:t>Reduces data redundancy, leading to faster computation and better storage efficiency.</w:t>
            </w:r>
            <w:r w:rsidRPr="00CF2DAF">
              <w:br/>
              <w:t>Avoids overestimation of turnover rates, which could distort retention analysis.</w:t>
            </w:r>
          </w:p>
        </w:tc>
      </w:tr>
    </w:tbl>
    <w:p w14:paraId="69A33BBF" w14:textId="77777777" w:rsidR="00CF2DAF" w:rsidRDefault="00CF2DAF" w:rsidP="00AA511E"/>
    <w:p w14:paraId="2F1DB1DD" w14:textId="66D1E5B9" w:rsidR="00CF2DAF" w:rsidRPr="00FB0EEB" w:rsidRDefault="00CF2DAF" w:rsidP="00FB0EEB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t>Handling Missing Values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272"/>
        <w:gridCol w:w="3029"/>
        <w:gridCol w:w="3049"/>
      </w:tblGrid>
      <w:tr w:rsidR="00206011" w14:paraId="12821569" w14:textId="77777777" w:rsidTr="00206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B0EC363" w14:textId="102F3EA1" w:rsidR="00206011" w:rsidRDefault="00206011" w:rsidP="00AA511E">
            <w:pPr>
              <w:ind w:firstLine="0"/>
            </w:pPr>
            <w:r>
              <w:t>Column</w:t>
            </w:r>
          </w:p>
        </w:tc>
        <w:tc>
          <w:tcPr>
            <w:tcW w:w="3120" w:type="dxa"/>
          </w:tcPr>
          <w:p w14:paraId="106A7E0A" w14:textId="7D142BDB" w:rsidR="00206011" w:rsidRDefault="00206011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 Used</w:t>
            </w:r>
          </w:p>
        </w:tc>
        <w:tc>
          <w:tcPr>
            <w:tcW w:w="3120" w:type="dxa"/>
          </w:tcPr>
          <w:p w14:paraId="60720DA3" w14:textId="11647EB6" w:rsidR="00206011" w:rsidRDefault="00206011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</w:tr>
      <w:tr w:rsidR="00206011" w14:paraId="444BC05E" w14:textId="77777777" w:rsidTr="0020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37C25E7" w14:textId="5C31F90B" w:rsidR="00206011" w:rsidRPr="00206011" w:rsidRDefault="00206011" w:rsidP="00AA511E">
            <w:pPr>
              <w:ind w:firstLine="0"/>
              <w:rPr>
                <w:b w:val="0"/>
                <w:bCs w:val="0"/>
              </w:rPr>
            </w:pPr>
            <w:proofErr w:type="spellStart"/>
            <w:r w:rsidRPr="00206011">
              <w:rPr>
                <w:b w:val="0"/>
                <w:bCs w:val="0"/>
              </w:rPr>
              <w:t>NumCompaniesPreviouslyWorked</w:t>
            </w:r>
            <w:proofErr w:type="spellEnd"/>
          </w:p>
        </w:tc>
        <w:tc>
          <w:tcPr>
            <w:tcW w:w="3120" w:type="dxa"/>
          </w:tcPr>
          <w:p w14:paraId="6CC6D0B4" w14:textId="52932A8C" w:rsidR="00206011" w:rsidRDefault="00206011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 imputation</w:t>
            </w:r>
          </w:p>
        </w:tc>
        <w:tc>
          <w:tcPr>
            <w:tcW w:w="3120" w:type="dxa"/>
          </w:tcPr>
          <w:p w14:paraId="224175AA" w14:textId="41790C08" w:rsidR="00206011" w:rsidRPr="00206011" w:rsidRDefault="00206011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011">
              <w:t>Handles skewed data without being influenced by outliers.</w:t>
            </w:r>
            <w:r w:rsidRPr="00206011">
              <w:br/>
              <w:t>Preserves the data distribution, making predictive models more reliable.</w:t>
            </w:r>
          </w:p>
        </w:tc>
      </w:tr>
      <w:tr w:rsidR="00206011" w14:paraId="1EC348FB" w14:textId="77777777" w:rsidTr="00206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91FA62C" w14:textId="3FA70036" w:rsidR="00206011" w:rsidRPr="00206011" w:rsidRDefault="00206011" w:rsidP="00AA511E">
            <w:pPr>
              <w:ind w:firstLine="0"/>
              <w:rPr>
                <w:b w:val="0"/>
                <w:bCs w:val="0"/>
              </w:rPr>
            </w:pPr>
            <w:proofErr w:type="spellStart"/>
            <w:r w:rsidRPr="00206011">
              <w:rPr>
                <w:b w:val="0"/>
                <w:bCs w:val="0"/>
              </w:rPr>
              <w:t>AnnualProfessionalDevHrs</w:t>
            </w:r>
            <w:proofErr w:type="spellEnd"/>
          </w:p>
        </w:tc>
        <w:tc>
          <w:tcPr>
            <w:tcW w:w="3120" w:type="dxa"/>
          </w:tcPr>
          <w:p w14:paraId="3E36BF86" w14:textId="30812E6D" w:rsidR="00206011" w:rsidRDefault="00206011" w:rsidP="00AA51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 imputation</w:t>
            </w:r>
          </w:p>
        </w:tc>
        <w:tc>
          <w:tcPr>
            <w:tcW w:w="3120" w:type="dxa"/>
          </w:tcPr>
          <w:p w14:paraId="555E53D7" w14:textId="3B3E5689" w:rsidR="00206011" w:rsidRPr="00206011" w:rsidRDefault="00206011" w:rsidP="00AA51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011">
              <w:t>Maintains a realistic average of training hours, ensuring that training statistics remain consistent.</w:t>
            </w:r>
            <w:r w:rsidRPr="00206011">
              <w:br/>
              <w:t>Reduces information loss while keeping the dataset usable for modeling.</w:t>
            </w:r>
          </w:p>
        </w:tc>
      </w:tr>
      <w:tr w:rsidR="00206011" w14:paraId="1B53333C" w14:textId="77777777" w:rsidTr="0020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4D391E9" w14:textId="39D4BB24" w:rsidR="00206011" w:rsidRPr="00206011" w:rsidRDefault="00206011" w:rsidP="00AA511E">
            <w:pPr>
              <w:ind w:firstLine="0"/>
              <w:rPr>
                <w:b w:val="0"/>
                <w:bCs w:val="0"/>
              </w:rPr>
            </w:pPr>
            <w:proofErr w:type="spellStart"/>
            <w:r w:rsidRPr="00206011">
              <w:rPr>
                <w:b w:val="0"/>
                <w:bCs w:val="0"/>
              </w:rPr>
              <w:t>TextMessageOptIn</w:t>
            </w:r>
            <w:proofErr w:type="spellEnd"/>
          </w:p>
        </w:tc>
        <w:tc>
          <w:tcPr>
            <w:tcW w:w="3120" w:type="dxa"/>
          </w:tcPr>
          <w:p w14:paraId="0391717D" w14:textId="555D5234" w:rsidR="00206011" w:rsidRDefault="00206011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imputation</w:t>
            </w:r>
          </w:p>
        </w:tc>
        <w:tc>
          <w:tcPr>
            <w:tcW w:w="3120" w:type="dxa"/>
          </w:tcPr>
          <w:p w14:paraId="7DBB73B7" w14:textId="6B62D321" w:rsidR="00206011" w:rsidRDefault="00206011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77F">
              <w:t>Assumes a logical default value, reducing the impact of missing values on SMS communication analysis.</w:t>
            </w:r>
            <w:r w:rsidRPr="00D4077F">
              <w:br/>
              <w:t>Prevents null-related errors in categorical analysis and machine learning models</w:t>
            </w:r>
            <w:r w:rsidRPr="00206011">
              <w:t>.</w:t>
            </w:r>
          </w:p>
        </w:tc>
      </w:tr>
    </w:tbl>
    <w:p w14:paraId="0CD0A610" w14:textId="77777777" w:rsidR="00206011" w:rsidRDefault="00206011" w:rsidP="00AA511E"/>
    <w:p w14:paraId="7383A2D0" w14:textId="77777777" w:rsidR="00D4077F" w:rsidRDefault="00D4077F" w:rsidP="00D4077F">
      <w:pPr>
        <w:ind w:firstLine="0"/>
        <w:rPr>
          <w:b/>
          <w:bCs/>
          <w:sz w:val="28"/>
          <w:szCs w:val="28"/>
        </w:rPr>
      </w:pPr>
    </w:p>
    <w:p w14:paraId="4605138A" w14:textId="77777777" w:rsidR="00D4077F" w:rsidRDefault="00D4077F" w:rsidP="00D4077F">
      <w:pPr>
        <w:ind w:firstLine="0"/>
        <w:rPr>
          <w:b/>
          <w:bCs/>
          <w:sz w:val="28"/>
          <w:szCs w:val="28"/>
        </w:rPr>
      </w:pPr>
    </w:p>
    <w:p w14:paraId="552846BE" w14:textId="77777777" w:rsidR="00D4077F" w:rsidRDefault="00D4077F" w:rsidP="00D4077F">
      <w:pPr>
        <w:ind w:firstLine="0"/>
        <w:rPr>
          <w:b/>
          <w:bCs/>
          <w:sz w:val="28"/>
          <w:szCs w:val="28"/>
        </w:rPr>
      </w:pPr>
    </w:p>
    <w:p w14:paraId="6E64878C" w14:textId="77777777" w:rsidR="00D4077F" w:rsidRDefault="00D4077F" w:rsidP="00D4077F">
      <w:pPr>
        <w:ind w:firstLine="0"/>
        <w:rPr>
          <w:b/>
          <w:bCs/>
          <w:sz w:val="28"/>
          <w:szCs w:val="28"/>
        </w:rPr>
      </w:pPr>
    </w:p>
    <w:p w14:paraId="1F4B0540" w14:textId="77777777" w:rsidR="00D4077F" w:rsidRDefault="00D4077F" w:rsidP="00D4077F">
      <w:pPr>
        <w:ind w:firstLine="0"/>
        <w:rPr>
          <w:b/>
          <w:bCs/>
          <w:sz w:val="28"/>
          <w:szCs w:val="28"/>
        </w:rPr>
      </w:pPr>
    </w:p>
    <w:p w14:paraId="66701FA1" w14:textId="31565F03" w:rsidR="00CF2DAF" w:rsidRPr="00FB0EEB" w:rsidRDefault="00CF2DAF" w:rsidP="00FB0EEB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lastRenderedPageBreak/>
        <w:t>Fixing Inconsistent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7"/>
        <w:gridCol w:w="3115"/>
        <w:gridCol w:w="3118"/>
      </w:tblGrid>
      <w:tr w:rsidR="00D4077F" w14:paraId="29F47C0E" w14:textId="77777777" w:rsidTr="00D4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0EE4A4F" w14:textId="664DAFCB" w:rsidR="00D4077F" w:rsidRDefault="00D4077F" w:rsidP="00AA511E">
            <w:pPr>
              <w:ind w:firstLine="0"/>
            </w:pPr>
            <w:r>
              <w:t>Column</w:t>
            </w:r>
          </w:p>
        </w:tc>
        <w:tc>
          <w:tcPr>
            <w:tcW w:w="3120" w:type="dxa"/>
          </w:tcPr>
          <w:p w14:paraId="10A594B7" w14:textId="7AD4C8F3" w:rsidR="00D4077F" w:rsidRDefault="00D4077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 Used</w:t>
            </w:r>
          </w:p>
        </w:tc>
        <w:tc>
          <w:tcPr>
            <w:tcW w:w="3120" w:type="dxa"/>
          </w:tcPr>
          <w:p w14:paraId="3B46E60E" w14:textId="526FC27E" w:rsidR="00D4077F" w:rsidRDefault="00D4077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</w:tr>
      <w:tr w:rsidR="00D4077F" w14:paraId="5E1A3C33" w14:textId="77777777" w:rsidTr="00D4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347FE2E" w14:textId="4A75A0BF" w:rsidR="00D4077F" w:rsidRPr="00D4077F" w:rsidRDefault="00D4077F" w:rsidP="00AA511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JobRoleArea</w:t>
            </w:r>
            <w:proofErr w:type="spellEnd"/>
          </w:p>
        </w:tc>
        <w:tc>
          <w:tcPr>
            <w:tcW w:w="3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77F" w:rsidRPr="00D4077F" w14:paraId="07DC79C5" w14:textId="77777777" w:rsidTr="00D4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010AC" w14:textId="77777777" w:rsidR="00D4077F" w:rsidRPr="00D4077F" w:rsidRDefault="00D4077F" w:rsidP="00D4077F">
                  <w:pPr>
                    <w:spacing w:line="240" w:lineRule="auto"/>
                    <w:ind w:firstLine="0"/>
                  </w:pPr>
                </w:p>
              </w:tc>
            </w:tr>
          </w:tbl>
          <w:p w14:paraId="30382188" w14:textId="77777777" w:rsidR="00D4077F" w:rsidRPr="00D4077F" w:rsidRDefault="00D4077F" w:rsidP="00D407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6"/>
            </w:tblGrid>
            <w:tr w:rsidR="00D4077F" w:rsidRPr="00D4077F" w14:paraId="4D34BEC5" w14:textId="77777777" w:rsidTr="00D4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B2343" w14:textId="77777777" w:rsidR="00D4077F" w:rsidRPr="00D4077F" w:rsidRDefault="00D4077F" w:rsidP="00D4077F">
                  <w:pPr>
                    <w:spacing w:line="240" w:lineRule="auto"/>
                    <w:ind w:firstLine="0"/>
                  </w:pPr>
                  <w:r w:rsidRPr="00D4077F">
                    <w:t>Standardizing category names</w:t>
                  </w:r>
                </w:p>
              </w:tc>
            </w:tr>
          </w:tbl>
          <w:p w14:paraId="1BEEDD11" w14:textId="77777777" w:rsidR="00D4077F" w:rsidRDefault="00D4077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35A38B0D" w14:textId="4A6984AA" w:rsidR="00D4077F" w:rsidRPr="00D4077F" w:rsidRDefault="00D4077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77F">
              <w:t>Ensures consistent grouping of job roles, improving data aggregation.</w:t>
            </w:r>
            <w:r w:rsidRPr="00D4077F">
              <w:br/>
              <w:t>Prevents category duplication (e.g., "Information Technology" and "</w:t>
            </w:r>
            <w:proofErr w:type="spellStart"/>
            <w:r w:rsidRPr="00D4077F">
              <w:t>Information_Technology</w:t>
            </w:r>
            <w:proofErr w:type="spellEnd"/>
            <w:r w:rsidRPr="00D4077F">
              <w:t>" being treated as separate roles).</w:t>
            </w:r>
          </w:p>
        </w:tc>
      </w:tr>
      <w:tr w:rsidR="00D4077F" w14:paraId="7366789D" w14:textId="77777777" w:rsidTr="00D4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F845F7F" w14:textId="4B639461" w:rsidR="00D4077F" w:rsidRPr="00D4077F" w:rsidRDefault="00D4077F" w:rsidP="00AA511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PaycheckMethod</w:t>
            </w:r>
            <w:proofErr w:type="spellEnd"/>
          </w:p>
        </w:tc>
        <w:tc>
          <w:tcPr>
            <w:tcW w:w="3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77F" w:rsidRPr="00D4077F" w14:paraId="049A3459" w14:textId="77777777" w:rsidTr="00D4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FA0D7" w14:textId="77777777" w:rsidR="00D4077F" w:rsidRPr="00D4077F" w:rsidRDefault="00D4077F" w:rsidP="00D4077F">
                  <w:pPr>
                    <w:spacing w:line="240" w:lineRule="auto"/>
                    <w:ind w:firstLine="0"/>
                  </w:pPr>
                </w:p>
              </w:tc>
            </w:tr>
          </w:tbl>
          <w:p w14:paraId="2AD6DE73" w14:textId="77777777" w:rsidR="00D4077F" w:rsidRPr="00D4077F" w:rsidRDefault="00D4077F" w:rsidP="00D407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6"/>
            </w:tblGrid>
            <w:tr w:rsidR="00D4077F" w:rsidRPr="00D4077F" w14:paraId="50354BD1" w14:textId="77777777" w:rsidTr="00D4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0AA63" w14:textId="77777777" w:rsidR="00D4077F" w:rsidRPr="00D4077F" w:rsidRDefault="00D4077F" w:rsidP="00D4077F">
                  <w:pPr>
                    <w:spacing w:line="240" w:lineRule="auto"/>
                    <w:ind w:firstLine="0"/>
                  </w:pPr>
                  <w:r w:rsidRPr="00D4077F">
                    <w:t>Standardizing category names</w:t>
                  </w:r>
                </w:p>
              </w:tc>
            </w:tr>
          </w:tbl>
          <w:p w14:paraId="0450655B" w14:textId="77777777" w:rsidR="00D4077F" w:rsidRDefault="00D4077F" w:rsidP="00AA51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1B4CFBD9" w14:textId="27362E95" w:rsidR="00D4077F" w:rsidRPr="00D4077F" w:rsidRDefault="00D4077F" w:rsidP="00AA51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77F">
              <w:t>Reduces categorical noise, ensuring accurate payroll processing insights.</w:t>
            </w:r>
            <w:r w:rsidRPr="00D4077F">
              <w:br/>
              <w:t>Helps HR teams generate clear payroll reports without misclassified categories.</w:t>
            </w:r>
          </w:p>
        </w:tc>
      </w:tr>
    </w:tbl>
    <w:p w14:paraId="6DAD75CA" w14:textId="77777777" w:rsidR="00D4077F" w:rsidRDefault="00D4077F" w:rsidP="00AA511E"/>
    <w:p w14:paraId="00F3D822" w14:textId="4B8F2454" w:rsidR="00CF2DAF" w:rsidRPr="00D4077F" w:rsidRDefault="00CF2DAF" w:rsidP="00D4077F">
      <w:pPr>
        <w:ind w:firstLine="0"/>
        <w:rPr>
          <w:b/>
          <w:bCs/>
          <w:sz w:val="28"/>
          <w:szCs w:val="28"/>
        </w:rPr>
      </w:pPr>
      <w:r w:rsidRPr="00D4077F">
        <w:rPr>
          <w:b/>
          <w:bCs/>
          <w:sz w:val="28"/>
          <w:szCs w:val="28"/>
        </w:rPr>
        <w:t>4. Fixing Formatting Errors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77F" w14:paraId="35BA9E70" w14:textId="77777777" w:rsidTr="00D4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CEC3384" w14:textId="2DAD23CC" w:rsidR="00D4077F" w:rsidRDefault="00D4077F" w:rsidP="00AA511E">
            <w:pPr>
              <w:ind w:firstLine="0"/>
            </w:pPr>
            <w:r>
              <w:t>Column</w:t>
            </w:r>
          </w:p>
        </w:tc>
        <w:tc>
          <w:tcPr>
            <w:tcW w:w="3120" w:type="dxa"/>
          </w:tcPr>
          <w:p w14:paraId="7C811A54" w14:textId="4A8558C0" w:rsidR="00D4077F" w:rsidRDefault="00D4077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 Used</w:t>
            </w:r>
          </w:p>
        </w:tc>
        <w:tc>
          <w:tcPr>
            <w:tcW w:w="3120" w:type="dxa"/>
          </w:tcPr>
          <w:p w14:paraId="7FDBFE60" w14:textId="44DB91D5" w:rsidR="00D4077F" w:rsidRDefault="00D4077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</w:tr>
      <w:tr w:rsidR="00D4077F" w14:paraId="7A543DD4" w14:textId="77777777" w:rsidTr="00D4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35D0860" w14:textId="4482CE4E" w:rsidR="00D4077F" w:rsidRPr="00D4077F" w:rsidRDefault="00D4077F" w:rsidP="00AA511E">
            <w:pPr>
              <w:ind w:firstLine="0"/>
              <w:rPr>
                <w:b w:val="0"/>
                <w:bCs w:val="0"/>
              </w:rPr>
            </w:pPr>
            <w:proofErr w:type="spellStart"/>
            <w:r w:rsidRPr="00D4077F">
              <w:rPr>
                <w:b w:val="0"/>
                <w:bCs w:val="0"/>
              </w:rPr>
              <w:t>HourlyRate</w:t>
            </w:r>
            <w:proofErr w:type="spellEnd"/>
          </w:p>
        </w:tc>
        <w:tc>
          <w:tcPr>
            <w:tcW w:w="3120" w:type="dxa"/>
          </w:tcPr>
          <w:p w14:paraId="331734F9" w14:textId="7291CB62" w:rsidR="00D4077F" w:rsidRDefault="00D4077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77F">
              <w:t>Removing $ symbols and spaces, converting to numeri</w:t>
            </w:r>
          </w:p>
        </w:tc>
        <w:tc>
          <w:tcPr>
            <w:tcW w:w="3120" w:type="dxa"/>
          </w:tcPr>
          <w:p w14:paraId="1C581617" w14:textId="7F07042A" w:rsidR="00D4077F" w:rsidRPr="00D4077F" w:rsidRDefault="00D4077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77F">
              <w:t>Ensures correct salary calculations, preventing errors in financial analysis.</w:t>
            </w:r>
            <w:r w:rsidRPr="00D4077F">
              <w:br/>
              <w:t>Converts the column into a numerical format, making it compatible with machine learning models.</w:t>
            </w:r>
          </w:p>
        </w:tc>
      </w:tr>
    </w:tbl>
    <w:p w14:paraId="2433E236" w14:textId="77777777" w:rsidR="00D4077F" w:rsidRDefault="00D4077F" w:rsidP="00AA511E"/>
    <w:p w14:paraId="1884B680" w14:textId="2EDAA54E" w:rsidR="00CF2DAF" w:rsidRPr="00FB0EEB" w:rsidRDefault="00CF2DAF" w:rsidP="00FB0EEB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FB0EEB">
        <w:rPr>
          <w:b/>
          <w:bCs/>
          <w:sz w:val="28"/>
          <w:szCs w:val="28"/>
        </w:rPr>
        <w:t>Handling Outliers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9"/>
        <w:gridCol w:w="3115"/>
        <w:gridCol w:w="3116"/>
      </w:tblGrid>
      <w:tr w:rsidR="00D4077F" w14:paraId="272F307D" w14:textId="77777777" w:rsidTr="00D4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0DF7E5C" w14:textId="6E3F532A" w:rsidR="00D4077F" w:rsidRDefault="00D4077F" w:rsidP="00AA511E">
            <w:pPr>
              <w:ind w:firstLine="0"/>
            </w:pPr>
            <w:r>
              <w:t>Column</w:t>
            </w:r>
          </w:p>
        </w:tc>
        <w:tc>
          <w:tcPr>
            <w:tcW w:w="3120" w:type="dxa"/>
          </w:tcPr>
          <w:p w14:paraId="18FF3843" w14:textId="24DFF8EF" w:rsidR="00D4077F" w:rsidRDefault="00D4077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 Used</w:t>
            </w:r>
          </w:p>
        </w:tc>
        <w:tc>
          <w:tcPr>
            <w:tcW w:w="3120" w:type="dxa"/>
          </w:tcPr>
          <w:p w14:paraId="121E1598" w14:textId="68AE0037" w:rsidR="00D4077F" w:rsidRDefault="00D4077F" w:rsidP="00AA51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Advantages</w:t>
            </w:r>
          </w:p>
        </w:tc>
      </w:tr>
      <w:tr w:rsidR="00D4077F" w:rsidRPr="00D4077F" w14:paraId="40896DDA" w14:textId="77777777" w:rsidTr="00D4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863F972" w14:textId="0140FC3E" w:rsidR="00D4077F" w:rsidRPr="00D4077F" w:rsidRDefault="00D4077F" w:rsidP="00AA511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AnnualSalary</w:t>
            </w:r>
            <w:proofErr w:type="spellEnd"/>
          </w:p>
        </w:tc>
        <w:tc>
          <w:tcPr>
            <w:tcW w:w="3120" w:type="dxa"/>
          </w:tcPr>
          <w:p w14:paraId="0E657E4B" w14:textId="34C45489" w:rsidR="00D4077F" w:rsidRPr="00D4077F" w:rsidRDefault="00D4077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Applying the IQR capping method</w:t>
            </w:r>
          </w:p>
        </w:tc>
        <w:tc>
          <w:tcPr>
            <w:tcW w:w="3120" w:type="dxa"/>
          </w:tcPr>
          <w:p w14:paraId="66AAC661" w14:textId="1FEDE388" w:rsidR="00D4077F" w:rsidRPr="004E1ABF" w:rsidRDefault="004E1ABF" w:rsidP="00AA51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BF">
              <w:t>Prevents skewed salary trends, ensuring realistic compensation analysis.</w:t>
            </w:r>
            <w:r w:rsidRPr="004E1ABF">
              <w:br/>
              <w:t>Avoids incorrect assumptions about salaries that could influence budget planning and HR decisions.</w:t>
            </w:r>
          </w:p>
        </w:tc>
      </w:tr>
      <w:tr w:rsidR="00D4077F" w:rsidRPr="00D4077F" w14:paraId="0DD47998" w14:textId="77777777" w:rsidTr="00D4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3480C46" w14:textId="3775EB9F" w:rsidR="00D4077F" w:rsidRPr="00D4077F" w:rsidRDefault="00D4077F" w:rsidP="00AA511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DrivingCommuterDistance</w:t>
            </w:r>
            <w:proofErr w:type="spellEnd"/>
          </w:p>
        </w:tc>
        <w:tc>
          <w:tcPr>
            <w:tcW w:w="3120" w:type="dxa"/>
          </w:tcPr>
          <w:p w14:paraId="2E0BCF98" w14:textId="3F3A25AE" w:rsidR="00D4077F" w:rsidRPr="00D4077F" w:rsidRDefault="00D4077F" w:rsidP="00AA51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the IQR capping method</w:t>
            </w:r>
          </w:p>
        </w:tc>
        <w:tc>
          <w:tcPr>
            <w:tcW w:w="3120" w:type="dxa"/>
          </w:tcPr>
          <w:p w14:paraId="1627BEEE" w14:textId="27C0A664" w:rsidR="00D4077F" w:rsidRPr="004E1ABF" w:rsidRDefault="004E1ABF" w:rsidP="00AA51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BF">
              <w:t>Prevents misleading commuting patterns, ensuring realistic travel distance insights.</w:t>
            </w:r>
            <w:r w:rsidRPr="004E1ABF">
              <w:br/>
              <w:t>Avoids extreme values affecting transportation and location-based HR policies.</w:t>
            </w:r>
          </w:p>
        </w:tc>
      </w:tr>
    </w:tbl>
    <w:p w14:paraId="12ADF1C6" w14:textId="77777777" w:rsidR="00D4077F" w:rsidRPr="003458B9" w:rsidRDefault="00D4077F" w:rsidP="00AA511E"/>
    <w:p w14:paraId="62CCAE67" w14:textId="3B421620" w:rsidR="005D5E35" w:rsidRPr="00BB1EBD" w:rsidRDefault="00BB1EBD" w:rsidP="00BB1EBD">
      <w:pPr>
        <w:ind w:firstLine="0"/>
        <w:rPr>
          <w:b/>
          <w:bCs/>
          <w:i/>
          <w:iCs/>
          <w:noProof/>
          <w:sz w:val="32"/>
          <w:szCs w:val="32"/>
        </w:rPr>
      </w:pPr>
      <w:r w:rsidRPr="00BB1EBD">
        <w:rPr>
          <w:b/>
          <w:bCs/>
          <w:i/>
          <w:iCs/>
          <w:noProof/>
          <w:sz w:val="32"/>
          <w:szCs w:val="32"/>
        </w:rPr>
        <w:t>C4 Limitations of the Data Cleaning Approach</w:t>
      </w:r>
    </w:p>
    <w:p w14:paraId="0D8B7864" w14:textId="2797762C" w:rsidR="67AE9998" w:rsidRPr="00FB0EEB" w:rsidRDefault="00783874" w:rsidP="00FB0EEB">
      <w:pPr>
        <w:pStyle w:val="ListParagraph"/>
        <w:numPr>
          <w:ilvl w:val="0"/>
          <w:numId w:val="39"/>
        </w:numPr>
        <w:rPr>
          <w:b/>
          <w:bCs/>
          <w:noProof/>
          <w:sz w:val="28"/>
          <w:szCs w:val="28"/>
        </w:rPr>
      </w:pPr>
      <w:r w:rsidRPr="00FB0EEB">
        <w:rPr>
          <w:b/>
          <w:bCs/>
          <w:noProof/>
          <w:sz w:val="28"/>
          <w:szCs w:val="28"/>
        </w:rPr>
        <w:t>Removing Duplicate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783874" w14:paraId="4D834EE1" w14:textId="77777777" w:rsidTr="007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FB6CBAD" w14:textId="75100977" w:rsidR="00783874" w:rsidRDefault="00783874" w:rsidP="00B863FB">
            <w:pPr>
              <w:ind w:firstLine="0"/>
              <w:rPr>
                <w:noProof/>
              </w:rPr>
            </w:pPr>
            <w:r>
              <w:rPr>
                <w:noProof/>
              </w:rPr>
              <w:t>Technique Used</w:t>
            </w:r>
          </w:p>
        </w:tc>
        <w:tc>
          <w:tcPr>
            <w:tcW w:w="4680" w:type="dxa"/>
          </w:tcPr>
          <w:p w14:paraId="02B0A3A9" w14:textId="63D9B32D" w:rsidR="00783874" w:rsidRDefault="00783874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</w:tr>
      <w:tr w:rsidR="00783874" w14:paraId="44FE3F48" w14:textId="77777777" w:rsidTr="007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175E854" w14:textId="359EAD40" w:rsidR="00783874" w:rsidRPr="00783874" w:rsidRDefault="00783874" w:rsidP="00B863FB">
            <w:pPr>
              <w:ind w:firstLine="0"/>
              <w:rPr>
                <w:b w:val="0"/>
                <w:bCs w:val="0"/>
                <w:noProof/>
              </w:rPr>
            </w:pPr>
            <w:r w:rsidRPr="00783874">
              <w:rPr>
                <w:b w:val="0"/>
                <w:bCs w:val="0"/>
                <w:noProof/>
              </w:rPr>
              <w:t>df.drop_duplicates()</w:t>
            </w:r>
          </w:p>
        </w:tc>
        <w:tc>
          <w:tcPr>
            <w:tcW w:w="4680" w:type="dxa"/>
          </w:tcPr>
          <w:p w14:paraId="635EC025" w14:textId="66F5493B" w:rsidR="00783874" w:rsidRPr="00783874" w:rsidRDefault="00783874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83874">
              <w:rPr>
                <w:noProof/>
              </w:rPr>
              <w:t>If duplicate records contain minor differences (e.g., salary updates or job role changes), valid data might be removed.</w:t>
            </w:r>
            <w:r w:rsidRPr="00783874">
              <w:rPr>
                <w:noProof/>
              </w:rPr>
              <w:br/>
              <w:t>Some employees may have legitimate duplicate records (e.g., rehired employees appearing multiple times).</w:t>
            </w:r>
          </w:p>
        </w:tc>
      </w:tr>
    </w:tbl>
    <w:p w14:paraId="17732D50" w14:textId="77777777" w:rsidR="00783874" w:rsidRDefault="00783874" w:rsidP="00B863FB">
      <w:pPr>
        <w:rPr>
          <w:noProof/>
        </w:rPr>
      </w:pPr>
    </w:p>
    <w:p w14:paraId="09713908" w14:textId="09BB6166" w:rsidR="00783874" w:rsidRPr="00FB0EEB" w:rsidRDefault="00783874" w:rsidP="00FB0EEB">
      <w:pPr>
        <w:pStyle w:val="ListParagraph"/>
        <w:numPr>
          <w:ilvl w:val="0"/>
          <w:numId w:val="39"/>
        </w:numPr>
        <w:rPr>
          <w:b/>
          <w:bCs/>
          <w:noProof/>
          <w:sz w:val="28"/>
          <w:szCs w:val="28"/>
        </w:rPr>
      </w:pPr>
      <w:r w:rsidRPr="00FB0EEB">
        <w:rPr>
          <w:b/>
          <w:bCs/>
          <w:noProof/>
          <w:sz w:val="28"/>
          <w:szCs w:val="28"/>
        </w:rPr>
        <w:t>Handling Missing Values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72"/>
        <w:gridCol w:w="3039"/>
        <w:gridCol w:w="3039"/>
      </w:tblGrid>
      <w:tr w:rsidR="00783874" w:rsidRPr="00783874" w14:paraId="702EE5E2" w14:textId="77777777" w:rsidTr="007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DF07DA4" w14:textId="33D9DC30" w:rsidR="00783874" w:rsidRPr="00783874" w:rsidRDefault="00783874" w:rsidP="00B863FB">
            <w:pPr>
              <w:ind w:firstLine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Column</w:t>
            </w:r>
          </w:p>
        </w:tc>
        <w:tc>
          <w:tcPr>
            <w:tcW w:w="3120" w:type="dxa"/>
          </w:tcPr>
          <w:p w14:paraId="1E10D66B" w14:textId="3778482F" w:rsidR="00783874" w:rsidRPr="00783874" w:rsidRDefault="00783874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Technique Used</w:t>
            </w:r>
          </w:p>
        </w:tc>
        <w:tc>
          <w:tcPr>
            <w:tcW w:w="3120" w:type="dxa"/>
          </w:tcPr>
          <w:p w14:paraId="06FE988C" w14:textId="4B40584A" w:rsidR="00783874" w:rsidRPr="00783874" w:rsidRDefault="00783874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Limitations</w:t>
            </w:r>
          </w:p>
        </w:tc>
      </w:tr>
      <w:tr w:rsidR="00783874" w:rsidRPr="00783874" w14:paraId="7345E8D8" w14:textId="77777777" w:rsidTr="007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23603B0" w14:textId="2829650C" w:rsidR="00783874" w:rsidRPr="00783874" w:rsidRDefault="0050781D" w:rsidP="00B863FB">
            <w:pPr>
              <w:ind w:firstLine="0"/>
              <w:rPr>
                <w:b w:val="0"/>
                <w:bCs w:val="0"/>
                <w:noProof/>
              </w:rPr>
            </w:pPr>
            <w:r w:rsidRPr="0050781D">
              <w:rPr>
                <w:b w:val="0"/>
                <w:bCs w:val="0"/>
                <w:noProof/>
              </w:rPr>
              <w:t>NumCompaniesPreviouslyWorked</w:t>
            </w:r>
          </w:p>
        </w:tc>
        <w:tc>
          <w:tcPr>
            <w:tcW w:w="3120" w:type="dxa"/>
          </w:tcPr>
          <w:p w14:paraId="7D38690D" w14:textId="1554163F" w:rsidR="00783874" w:rsidRPr="00783874" w:rsidRDefault="0050781D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Median Imputation</w:t>
            </w:r>
          </w:p>
        </w:tc>
        <w:tc>
          <w:tcPr>
            <w:tcW w:w="3120" w:type="dxa"/>
          </w:tcPr>
          <w:p w14:paraId="78230A0F" w14:textId="2CDFCD23" w:rsidR="00783874" w:rsidRPr="0050781D" w:rsidRDefault="0050781D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0781D">
              <w:rPr>
                <w:noProof/>
              </w:rPr>
              <w:t>Does not preserve real work history—assumes that most employees had a similar number of past jobs, which may not be true.</w:t>
            </w:r>
          </w:p>
        </w:tc>
      </w:tr>
      <w:tr w:rsidR="00783874" w:rsidRPr="00783874" w14:paraId="786F368D" w14:textId="77777777" w:rsidTr="0078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028900" w14:textId="240BDAB8" w:rsidR="00783874" w:rsidRPr="00783874" w:rsidRDefault="0050781D" w:rsidP="00B863FB">
            <w:pPr>
              <w:ind w:firstLine="0"/>
              <w:rPr>
                <w:b w:val="0"/>
                <w:bCs w:val="0"/>
                <w:noProof/>
              </w:rPr>
            </w:pPr>
            <w:r w:rsidRPr="0050781D">
              <w:rPr>
                <w:b w:val="0"/>
                <w:bCs w:val="0"/>
                <w:noProof/>
              </w:rPr>
              <w:t>AnnualProfessionalDevHrs</w:t>
            </w:r>
          </w:p>
        </w:tc>
        <w:tc>
          <w:tcPr>
            <w:tcW w:w="3120" w:type="dxa"/>
          </w:tcPr>
          <w:p w14:paraId="684E9971" w14:textId="2A22F01D" w:rsidR="00783874" w:rsidRPr="00783874" w:rsidRDefault="0050781D" w:rsidP="00B863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Mean Imputation</w:t>
            </w:r>
          </w:p>
        </w:tc>
        <w:tc>
          <w:tcPr>
            <w:tcW w:w="3120" w:type="dxa"/>
          </w:tcPr>
          <w:p w14:paraId="2A617917" w14:textId="6DF1FEF4" w:rsidR="00783874" w:rsidRPr="0050781D" w:rsidRDefault="0050781D" w:rsidP="00B863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0781D">
              <w:rPr>
                <w:noProof/>
              </w:rPr>
              <w:t>The mean is affected by outliers—if a few employees report extremely high training hours, it skews the imputed values.</w:t>
            </w:r>
          </w:p>
        </w:tc>
      </w:tr>
      <w:tr w:rsidR="00783874" w:rsidRPr="00783874" w14:paraId="786C3044" w14:textId="77777777" w:rsidTr="007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D8CBF33" w14:textId="1AF485AB" w:rsidR="00783874" w:rsidRPr="00783874" w:rsidRDefault="0050781D" w:rsidP="00B863FB">
            <w:pPr>
              <w:ind w:firstLine="0"/>
              <w:rPr>
                <w:b w:val="0"/>
                <w:bCs w:val="0"/>
                <w:noProof/>
              </w:rPr>
            </w:pPr>
            <w:r w:rsidRPr="0050781D">
              <w:rPr>
                <w:b w:val="0"/>
                <w:bCs w:val="0"/>
                <w:noProof/>
              </w:rPr>
              <w:t>TextMessageOptIn</w:t>
            </w:r>
          </w:p>
        </w:tc>
        <w:tc>
          <w:tcPr>
            <w:tcW w:w="3120" w:type="dxa"/>
          </w:tcPr>
          <w:p w14:paraId="7B8FEAA7" w14:textId="7C482924" w:rsidR="00783874" w:rsidRPr="00783874" w:rsidRDefault="0050781D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Mode Imputation</w:t>
            </w:r>
          </w:p>
        </w:tc>
        <w:tc>
          <w:tcPr>
            <w:tcW w:w="3120" w:type="dxa"/>
          </w:tcPr>
          <w:p w14:paraId="5B2A14C8" w14:textId="6E42339C" w:rsidR="00783874" w:rsidRPr="0050781D" w:rsidRDefault="0050781D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0781D">
              <w:rPr>
                <w:noProof/>
              </w:rPr>
              <w:t>Assumes missing values mean "No", which may not always be true—some employees might have forgotten to opt in.</w:t>
            </w:r>
          </w:p>
        </w:tc>
      </w:tr>
    </w:tbl>
    <w:p w14:paraId="5A3FB95E" w14:textId="77777777" w:rsidR="00783874" w:rsidRDefault="00783874" w:rsidP="00B863FB">
      <w:pPr>
        <w:rPr>
          <w:noProof/>
        </w:rPr>
      </w:pPr>
    </w:p>
    <w:p w14:paraId="1775D1B8" w14:textId="6EB903B1" w:rsidR="00783874" w:rsidRPr="00FB0EEB" w:rsidRDefault="00783874" w:rsidP="00FB0EEB">
      <w:pPr>
        <w:pStyle w:val="ListParagraph"/>
        <w:numPr>
          <w:ilvl w:val="0"/>
          <w:numId w:val="39"/>
        </w:numPr>
        <w:rPr>
          <w:b/>
          <w:bCs/>
          <w:noProof/>
          <w:sz w:val="28"/>
          <w:szCs w:val="28"/>
        </w:rPr>
      </w:pPr>
      <w:r w:rsidRPr="00FB0EEB">
        <w:rPr>
          <w:b/>
          <w:bCs/>
          <w:noProof/>
          <w:sz w:val="28"/>
          <w:szCs w:val="28"/>
        </w:rPr>
        <w:t>Fixing Inconsistent Entries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783874" w14:paraId="655BA1A6" w14:textId="77777777" w:rsidTr="007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5DABE5A" w14:textId="230F6A22" w:rsidR="00783874" w:rsidRDefault="0050781D" w:rsidP="00B863FB">
            <w:pPr>
              <w:ind w:firstLine="0"/>
              <w:rPr>
                <w:noProof/>
              </w:rPr>
            </w:pPr>
            <w:r>
              <w:rPr>
                <w:noProof/>
              </w:rPr>
              <w:t>Colum</w:t>
            </w:r>
            <w:r w:rsidR="00F16C40">
              <w:rPr>
                <w:noProof/>
              </w:rPr>
              <w:t>n</w:t>
            </w:r>
          </w:p>
        </w:tc>
        <w:tc>
          <w:tcPr>
            <w:tcW w:w="3120" w:type="dxa"/>
          </w:tcPr>
          <w:p w14:paraId="53C54934" w14:textId="753842AF" w:rsidR="00783874" w:rsidRDefault="0050781D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Technique Used</w:t>
            </w:r>
          </w:p>
        </w:tc>
        <w:tc>
          <w:tcPr>
            <w:tcW w:w="3120" w:type="dxa"/>
          </w:tcPr>
          <w:p w14:paraId="529626CE" w14:textId="073D101D" w:rsidR="00783874" w:rsidRDefault="0050781D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</w:tr>
      <w:tr w:rsidR="00783874" w:rsidRPr="00F16C40" w14:paraId="698BB9C6" w14:textId="77777777" w:rsidTr="007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7553DF7" w14:textId="17A7BE6E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JobRoleArea</w:t>
            </w:r>
          </w:p>
        </w:tc>
        <w:tc>
          <w:tcPr>
            <w:tcW w:w="3120" w:type="dxa"/>
          </w:tcPr>
          <w:p w14:paraId="6C36EC58" w14:textId="29807408" w:rsidR="00783874" w:rsidRPr="00F16C40" w:rsidRDefault="00F16C40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Standardizing names</w:t>
            </w:r>
          </w:p>
        </w:tc>
        <w:tc>
          <w:tcPr>
            <w:tcW w:w="3120" w:type="dxa"/>
          </w:tcPr>
          <w:p w14:paraId="1215CDFA" w14:textId="0CDAF13F" w:rsidR="00783874" w:rsidRPr="00F16C40" w:rsidRDefault="00F16C40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16C40">
              <w:rPr>
                <w:noProof/>
              </w:rPr>
              <w:t>Manually defining replacements may not cover all possible variations—new inconsistencies might appear later.</w:t>
            </w:r>
          </w:p>
        </w:tc>
      </w:tr>
      <w:tr w:rsidR="00783874" w:rsidRPr="00F16C40" w14:paraId="6E049671" w14:textId="77777777" w:rsidTr="0078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062C57C" w14:textId="6D7F2630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PaycheckMethod</w:t>
            </w:r>
          </w:p>
        </w:tc>
        <w:tc>
          <w:tcPr>
            <w:tcW w:w="3120" w:type="dxa"/>
          </w:tcPr>
          <w:p w14:paraId="583EF6BE" w14:textId="568F390D" w:rsidR="00783874" w:rsidRPr="00F16C40" w:rsidRDefault="00F16C40" w:rsidP="00B863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Standardizing categories</w:t>
            </w:r>
          </w:p>
        </w:tc>
        <w:tc>
          <w:tcPr>
            <w:tcW w:w="3120" w:type="dxa"/>
          </w:tcPr>
          <w:p w14:paraId="028CC8EB" w14:textId="636FB46E" w:rsidR="00783874" w:rsidRPr="00F16C40" w:rsidRDefault="00F16C40" w:rsidP="00B863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16C40">
              <w:rPr>
                <w:noProof/>
              </w:rPr>
              <w:t>Assumes all variations refer to the same method, which may not always be true.</w:t>
            </w:r>
          </w:p>
        </w:tc>
      </w:tr>
    </w:tbl>
    <w:p w14:paraId="19AA6371" w14:textId="77777777" w:rsidR="00783874" w:rsidRDefault="00783874" w:rsidP="00B863FB">
      <w:pPr>
        <w:rPr>
          <w:noProof/>
        </w:rPr>
      </w:pPr>
    </w:p>
    <w:p w14:paraId="759D2310" w14:textId="048AE6EA" w:rsidR="00783874" w:rsidRPr="00FB0EEB" w:rsidRDefault="00783874" w:rsidP="00FB0EEB">
      <w:pPr>
        <w:pStyle w:val="ListParagraph"/>
        <w:numPr>
          <w:ilvl w:val="0"/>
          <w:numId w:val="39"/>
        </w:numPr>
        <w:rPr>
          <w:b/>
          <w:bCs/>
          <w:noProof/>
          <w:sz w:val="28"/>
          <w:szCs w:val="28"/>
        </w:rPr>
      </w:pPr>
      <w:r w:rsidRPr="00FB0EEB">
        <w:rPr>
          <w:b/>
          <w:bCs/>
          <w:noProof/>
          <w:sz w:val="28"/>
          <w:szCs w:val="28"/>
        </w:rPr>
        <w:lastRenderedPageBreak/>
        <w:t>Fixing Formatting Erro</w:t>
      </w:r>
      <w:r w:rsidR="00F16C40" w:rsidRPr="00FB0EEB">
        <w:rPr>
          <w:b/>
          <w:bCs/>
          <w:noProof/>
          <w:sz w:val="28"/>
          <w:szCs w:val="28"/>
        </w:rPr>
        <w:t>r</w:t>
      </w:r>
      <w:r w:rsidRPr="00FB0EEB">
        <w:rPr>
          <w:b/>
          <w:bCs/>
          <w:noProof/>
          <w:sz w:val="28"/>
          <w:szCs w:val="28"/>
        </w:rPr>
        <w:t>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874" w:rsidRPr="00F16C40" w14:paraId="28F44E71" w14:textId="77777777" w:rsidTr="007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D78D0F6" w14:textId="2325F714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Column</w:t>
            </w:r>
          </w:p>
        </w:tc>
        <w:tc>
          <w:tcPr>
            <w:tcW w:w="3120" w:type="dxa"/>
          </w:tcPr>
          <w:p w14:paraId="0EF52917" w14:textId="042FAFF1" w:rsidR="00783874" w:rsidRPr="00F16C40" w:rsidRDefault="00F16C40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Technique Used</w:t>
            </w:r>
          </w:p>
        </w:tc>
        <w:tc>
          <w:tcPr>
            <w:tcW w:w="3120" w:type="dxa"/>
          </w:tcPr>
          <w:p w14:paraId="6E3601EA" w14:textId="074FD8DD" w:rsidR="00783874" w:rsidRPr="00F16C40" w:rsidRDefault="00F16C40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Limitations</w:t>
            </w:r>
          </w:p>
        </w:tc>
      </w:tr>
      <w:tr w:rsidR="00783874" w:rsidRPr="00F16C40" w14:paraId="62E19E88" w14:textId="77777777" w:rsidTr="007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F721633" w14:textId="505D3065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HourlyRate</w:t>
            </w:r>
          </w:p>
        </w:tc>
        <w:tc>
          <w:tcPr>
            <w:tcW w:w="3120" w:type="dxa"/>
          </w:tcPr>
          <w:p w14:paraId="16CA7181" w14:textId="043682C0" w:rsidR="00783874" w:rsidRPr="00F16C40" w:rsidRDefault="00F16C40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16C40">
              <w:rPr>
                <w:noProof/>
              </w:rPr>
              <w:t>Removing $ symbols and spaces, converting to float</w:t>
            </w:r>
          </w:p>
        </w:tc>
        <w:tc>
          <w:tcPr>
            <w:tcW w:w="3120" w:type="dxa"/>
          </w:tcPr>
          <w:p w14:paraId="6F712692" w14:textId="1A6F861D" w:rsidR="00783874" w:rsidRPr="00F16C40" w:rsidRDefault="00F16C40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16C40">
              <w:rPr>
                <w:noProof/>
              </w:rPr>
              <w:t>If some values were entered incorrectly (e.g., missing decimal points), converting them to float does not correct the error.</w:t>
            </w:r>
          </w:p>
        </w:tc>
      </w:tr>
    </w:tbl>
    <w:p w14:paraId="5DC2E096" w14:textId="77777777" w:rsidR="00783874" w:rsidRPr="00F16C40" w:rsidRDefault="00783874" w:rsidP="00B863FB">
      <w:pPr>
        <w:rPr>
          <w:b/>
          <w:bCs/>
          <w:noProof/>
          <w:sz w:val="28"/>
          <w:szCs w:val="28"/>
        </w:rPr>
      </w:pPr>
    </w:p>
    <w:p w14:paraId="71673078" w14:textId="0D34D17C" w:rsidR="00783874" w:rsidRPr="00FB0EEB" w:rsidRDefault="00783874" w:rsidP="00FB0EEB">
      <w:pPr>
        <w:pStyle w:val="ListParagraph"/>
        <w:numPr>
          <w:ilvl w:val="0"/>
          <w:numId w:val="39"/>
        </w:numPr>
        <w:rPr>
          <w:b/>
          <w:bCs/>
          <w:noProof/>
          <w:sz w:val="28"/>
          <w:szCs w:val="28"/>
        </w:rPr>
      </w:pPr>
      <w:r w:rsidRPr="00FB0EEB">
        <w:rPr>
          <w:b/>
          <w:bCs/>
          <w:noProof/>
          <w:sz w:val="28"/>
          <w:szCs w:val="28"/>
        </w:rPr>
        <w:t>Handling Outliers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9"/>
        <w:gridCol w:w="3115"/>
        <w:gridCol w:w="3116"/>
      </w:tblGrid>
      <w:tr w:rsidR="00783874" w:rsidRPr="00F16C40" w14:paraId="1EE494DB" w14:textId="77777777" w:rsidTr="007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700BC49" w14:textId="1CC7044A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Column</w:t>
            </w:r>
          </w:p>
        </w:tc>
        <w:tc>
          <w:tcPr>
            <w:tcW w:w="3120" w:type="dxa"/>
          </w:tcPr>
          <w:p w14:paraId="7244215F" w14:textId="758FBB7A" w:rsidR="00783874" w:rsidRPr="00F16C40" w:rsidRDefault="00F16C40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Technique Used</w:t>
            </w:r>
          </w:p>
        </w:tc>
        <w:tc>
          <w:tcPr>
            <w:tcW w:w="3120" w:type="dxa"/>
          </w:tcPr>
          <w:p w14:paraId="3AC1263C" w14:textId="6E77320B" w:rsidR="00783874" w:rsidRPr="00F16C40" w:rsidRDefault="00F16C40" w:rsidP="00B863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Limitations</w:t>
            </w:r>
          </w:p>
        </w:tc>
      </w:tr>
      <w:tr w:rsidR="00783874" w:rsidRPr="00F16C40" w14:paraId="58C7AB1E" w14:textId="77777777" w:rsidTr="007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22F4CDB" w14:textId="092A4874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 w:rsidRPr="00F16C40">
              <w:rPr>
                <w:b w:val="0"/>
                <w:bCs w:val="0"/>
                <w:noProof/>
              </w:rPr>
              <w:t>Annual</w:t>
            </w:r>
            <w:r>
              <w:rPr>
                <w:b w:val="0"/>
                <w:bCs w:val="0"/>
                <w:noProof/>
              </w:rPr>
              <w:t>Salary</w:t>
            </w:r>
          </w:p>
        </w:tc>
        <w:tc>
          <w:tcPr>
            <w:tcW w:w="3120" w:type="dxa"/>
          </w:tcPr>
          <w:p w14:paraId="2BA44959" w14:textId="26DCD0DC" w:rsidR="00783874" w:rsidRPr="00F16C40" w:rsidRDefault="00F16C40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IQR Capping</w:t>
            </w:r>
          </w:p>
        </w:tc>
        <w:tc>
          <w:tcPr>
            <w:tcW w:w="3120" w:type="dxa"/>
          </w:tcPr>
          <w:p w14:paraId="589EA25D" w14:textId="193A86C5" w:rsidR="00783874" w:rsidRPr="00F16C40" w:rsidRDefault="00F16C40" w:rsidP="00B863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16C40">
              <w:rPr>
                <w:noProof/>
              </w:rPr>
              <w:t>This method assumes all extreme values are errors—but some high salaries may be valid compensation packages.</w:t>
            </w:r>
          </w:p>
        </w:tc>
      </w:tr>
      <w:tr w:rsidR="00783874" w:rsidRPr="00F16C40" w14:paraId="48FD4518" w14:textId="77777777" w:rsidTr="0078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FC75DC" w14:textId="0A71A16C" w:rsidR="00783874" w:rsidRPr="00F16C40" w:rsidRDefault="00F16C40" w:rsidP="00B863FB">
            <w:pPr>
              <w:ind w:firstLine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DrivingCommuterDistance</w:t>
            </w:r>
          </w:p>
        </w:tc>
        <w:tc>
          <w:tcPr>
            <w:tcW w:w="3120" w:type="dxa"/>
          </w:tcPr>
          <w:p w14:paraId="36428291" w14:textId="5A1E0F6A" w:rsidR="00783874" w:rsidRPr="00F16C40" w:rsidRDefault="00F16C40" w:rsidP="00B863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IQR Capping</w:t>
            </w:r>
          </w:p>
        </w:tc>
        <w:tc>
          <w:tcPr>
            <w:tcW w:w="3120" w:type="dxa"/>
          </w:tcPr>
          <w:p w14:paraId="3097C214" w14:textId="3B1F1EC0" w:rsidR="00783874" w:rsidRPr="00F16C40" w:rsidRDefault="00F16C40" w:rsidP="00B863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16C40">
              <w:rPr>
                <w:noProof/>
              </w:rPr>
              <w:t>Long commute distances might be real for remote employees, so treating them as outliers may remove valid data.</w:t>
            </w:r>
          </w:p>
        </w:tc>
      </w:tr>
    </w:tbl>
    <w:p w14:paraId="3A965F08" w14:textId="77777777" w:rsidR="67AE9998" w:rsidRPr="003458B9" w:rsidRDefault="67AE9998" w:rsidP="00B863FB">
      <w:pPr>
        <w:rPr>
          <w:noProof/>
        </w:rPr>
      </w:pPr>
    </w:p>
    <w:p w14:paraId="35C8936B" w14:textId="2466D6AA" w:rsidR="4A446072" w:rsidRDefault="00E65B32" w:rsidP="00E65B32">
      <w:pPr>
        <w:ind w:firstLine="0"/>
        <w:rPr>
          <w:b/>
          <w:bCs/>
          <w:noProof/>
          <w:color w:val="000000" w:themeColor="text2"/>
          <w:sz w:val="32"/>
          <w:szCs w:val="32"/>
        </w:rPr>
      </w:pPr>
      <w:r w:rsidRPr="00E65B32">
        <w:rPr>
          <w:b/>
          <w:bCs/>
          <w:noProof/>
          <w:color w:val="000000" w:themeColor="text2"/>
          <w:sz w:val="32"/>
          <w:szCs w:val="32"/>
        </w:rPr>
        <w:t>D1 Data Cleaning Report</w:t>
      </w:r>
    </w:p>
    <w:p w14:paraId="505CBF80" w14:textId="1589793F" w:rsidR="00E65B32" w:rsidRPr="00E65B32" w:rsidRDefault="00E65B32" w:rsidP="00E65B32">
      <w:pPr>
        <w:ind w:firstLine="0"/>
        <w:rPr>
          <w:noProof/>
          <w:color w:val="000000" w:themeColor="text2"/>
          <w:szCs w:val="22"/>
        </w:rPr>
      </w:pPr>
      <w:r>
        <w:rPr>
          <w:noProof/>
          <w:color w:val="000000" w:themeColor="text2"/>
          <w:szCs w:val="22"/>
        </w:rPr>
        <w:t>This is my data cleaning report.</w:t>
      </w:r>
    </w:p>
    <w:p w14:paraId="6ACC3DB8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3868B17B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236D9C6B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3F167B74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5C8AEF06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5900A9DF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0981B10C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4F71D574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5D16908A" w14:textId="77777777" w:rsidR="4A446072" w:rsidRPr="003458B9" w:rsidRDefault="4A446072" w:rsidP="00B863FB">
      <w:pPr>
        <w:rPr>
          <w:noProof/>
          <w:color w:val="000000" w:themeColor="text2"/>
        </w:rPr>
      </w:pPr>
    </w:p>
    <w:p w14:paraId="55A762D8" w14:textId="54A1EF6A" w:rsidR="67AE9998" w:rsidRPr="003458B9" w:rsidRDefault="67AE9998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</w:p>
    <w:sectPr w:rsidR="67AE9998" w:rsidRPr="003458B9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9D43D" w14:textId="77777777" w:rsidR="00694863" w:rsidRDefault="00694863">
      <w:pPr>
        <w:spacing w:line="240" w:lineRule="auto"/>
      </w:pPr>
      <w:r>
        <w:separator/>
      </w:r>
    </w:p>
    <w:p w14:paraId="3D2FDD4A" w14:textId="77777777" w:rsidR="00694863" w:rsidRDefault="00694863"/>
  </w:endnote>
  <w:endnote w:type="continuationSeparator" w:id="0">
    <w:p w14:paraId="40ABE8BF" w14:textId="77777777" w:rsidR="00694863" w:rsidRDefault="00694863">
      <w:pPr>
        <w:spacing w:line="240" w:lineRule="auto"/>
      </w:pPr>
      <w:r>
        <w:continuationSeparator/>
      </w:r>
    </w:p>
    <w:p w14:paraId="1E0CBEAE" w14:textId="77777777" w:rsidR="00694863" w:rsidRDefault="00694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CCAFA" w14:textId="77777777" w:rsidR="00694863" w:rsidRDefault="00694863">
      <w:pPr>
        <w:spacing w:line="240" w:lineRule="auto"/>
      </w:pPr>
      <w:r>
        <w:separator/>
      </w:r>
    </w:p>
    <w:p w14:paraId="2CD3BBA7" w14:textId="77777777" w:rsidR="00694863" w:rsidRDefault="00694863"/>
  </w:footnote>
  <w:footnote w:type="continuationSeparator" w:id="0">
    <w:p w14:paraId="1D0B3B73" w14:textId="77777777" w:rsidR="00694863" w:rsidRDefault="00694863">
      <w:pPr>
        <w:spacing w:line="240" w:lineRule="auto"/>
      </w:pPr>
      <w:r>
        <w:continuationSeparator/>
      </w:r>
    </w:p>
    <w:p w14:paraId="52F4593B" w14:textId="77777777" w:rsidR="00694863" w:rsidRDefault="006948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19A7FD2"/>
    <w:multiLevelType w:val="multilevel"/>
    <w:tmpl w:val="E85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06092"/>
    <w:multiLevelType w:val="multilevel"/>
    <w:tmpl w:val="287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6530D"/>
    <w:multiLevelType w:val="multilevel"/>
    <w:tmpl w:val="CCB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059D7"/>
    <w:multiLevelType w:val="multilevel"/>
    <w:tmpl w:val="92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D2565"/>
    <w:multiLevelType w:val="multilevel"/>
    <w:tmpl w:val="B44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86B6A"/>
    <w:multiLevelType w:val="multilevel"/>
    <w:tmpl w:val="3A10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90C58"/>
    <w:multiLevelType w:val="multilevel"/>
    <w:tmpl w:val="7D6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41092"/>
    <w:multiLevelType w:val="multilevel"/>
    <w:tmpl w:val="E74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97892"/>
    <w:multiLevelType w:val="hybridMultilevel"/>
    <w:tmpl w:val="1B20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81802"/>
    <w:multiLevelType w:val="multilevel"/>
    <w:tmpl w:val="838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F7836"/>
    <w:multiLevelType w:val="multilevel"/>
    <w:tmpl w:val="1E3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41317"/>
    <w:multiLevelType w:val="hybridMultilevel"/>
    <w:tmpl w:val="C32A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7B59"/>
    <w:multiLevelType w:val="hybridMultilevel"/>
    <w:tmpl w:val="4D5E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A7FDA"/>
    <w:multiLevelType w:val="multilevel"/>
    <w:tmpl w:val="51D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03B3D"/>
    <w:multiLevelType w:val="multilevel"/>
    <w:tmpl w:val="AF6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81089"/>
    <w:multiLevelType w:val="multilevel"/>
    <w:tmpl w:val="011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60667"/>
    <w:multiLevelType w:val="hybridMultilevel"/>
    <w:tmpl w:val="D8A6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46EAF"/>
    <w:multiLevelType w:val="multilevel"/>
    <w:tmpl w:val="E6B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21119"/>
    <w:multiLevelType w:val="hybridMultilevel"/>
    <w:tmpl w:val="4EC2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C71B1"/>
    <w:multiLevelType w:val="multilevel"/>
    <w:tmpl w:val="D76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F5183"/>
    <w:multiLevelType w:val="hybridMultilevel"/>
    <w:tmpl w:val="4820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844E5"/>
    <w:multiLevelType w:val="multilevel"/>
    <w:tmpl w:val="98D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10A71"/>
    <w:multiLevelType w:val="multilevel"/>
    <w:tmpl w:val="9F5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A6E88"/>
    <w:multiLevelType w:val="multilevel"/>
    <w:tmpl w:val="58F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514CAA"/>
    <w:multiLevelType w:val="multilevel"/>
    <w:tmpl w:val="B23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B30AF"/>
    <w:multiLevelType w:val="hybridMultilevel"/>
    <w:tmpl w:val="A740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0751AF8"/>
    <w:multiLevelType w:val="multilevel"/>
    <w:tmpl w:val="AE7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956F1"/>
    <w:multiLevelType w:val="multilevel"/>
    <w:tmpl w:val="2EE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1918201">
    <w:abstractNumId w:val="28"/>
  </w:num>
  <w:num w:numId="13" w16cid:durableId="1965768456">
    <w:abstractNumId w:val="14"/>
  </w:num>
  <w:num w:numId="14" w16cid:durableId="1933320765">
    <w:abstractNumId w:val="23"/>
  </w:num>
  <w:num w:numId="15" w16cid:durableId="79909253">
    <w:abstractNumId w:val="13"/>
  </w:num>
  <w:num w:numId="16" w16cid:durableId="1637637093">
    <w:abstractNumId w:val="10"/>
  </w:num>
  <w:num w:numId="17" w16cid:durableId="928317852">
    <w:abstractNumId w:val="17"/>
  </w:num>
  <w:num w:numId="18" w16cid:durableId="246887432">
    <w:abstractNumId w:val="31"/>
  </w:num>
  <w:num w:numId="19" w16cid:durableId="676270737">
    <w:abstractNumId w:val="11"/>
  </w:num>
  <w:num w:numId="20" w16cid:durableId="1233614200">
    <w:abstractNumId w:val="36"/>
  </w:num>
  <w:num w:numId="21" w16cid:durableId="207105388">
    <w:abstractNumId w:val="20"/>
  </w:num>
  <w:num w:numId="22" w16cid:durableId="789737828">
    <w:abstractNumId w:val="15"/>
  </w:num>
  <w:num w:numId="23" w16cid:durableId="771322119">
    <w:abstractNumId w:val="34"/>
  </w:num>
  <w:num w:numId="24" w16cid:durableId="171265031">
    <w:abstractNumId w:val="32"/>
  </w:num>
  <w:num w:numId="25" w16cid:durableId="439884865">
    <w:abstractNumId w:val="33"/>
  </w:num>
  <w:num w:numId="26" w16cid:durableId="1438259166">
    <w:abstractNumId w:val="12"/>
  </w:num>
  <w:num w:numId="27" w16cid:durableId="1098793606">
    <w:abstractNumId w:val="29"/>
  </w:num>
  <w:num w:numId="28" w16cid:durableId="1673753266">
    <w:abstractNumId w:val="19"/>
  </w:num>
  <w:num w:numId="29" w16cid:durableId="463281882">
    <w:abstractNumId w:val="27"/>
  </w:num>
  <w:num w:numId="30" w16cid:durableId="936642742">
    <w:abstractNumId w:val="24"/>
  </w:num>
  <w:num w:numId="31" w16cid:durableId="221336313">
    <w:abstractNumId w:val="37"/>
  </w:num>
  <w:num w:numId="32" w16cid:durableId="2074543321">
    <w:abstractNumId w:val="25"/>
  </w:num>
  <w:num w:numId="33" w16cid:durableId="1661034212">
    <w:abstractNumId w:val="16"/>
  </w:num>
  <w:num w:numId="34" w16cid:durableId="1954049871">
    <w:abstractNumId w:val="35"/>
  </w:num>
  <w:num w:numId="35" w16cid:durableId="249699447">
    <w:abstractNumId w:val="22"/>
  </w:num>
  <w:num w:numId="36" w16cid:durableId="1491365457">
    <w:abstractNumId w:val="26"/>
  </w:num>
  <w:num w:numId="37" w16cid:durableId="2040663387">
    <w:abstractNumId w:val="18"/>
  </w:num>
  <w:num w:numId="38" w16cid:durableId="264465188">
    <w:abstractNumId w:val="30"/>
  </w:num>
  <w:num w:numId="39" w16cid:durableId="15977844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C2"/>
    <w:rsid w:val="00002FA6"/>
    <w:rsid w:val="00023AFE"/>
    <w:rsid w:val="00026F0C"/>
    <w:rsid w:val="000512CF"/>
    <w:rsid w:val="00056458"/>
    <w:rsid w:val="00056639"/>
    <w:rsid w:val="00070C6B"/>
    <w:rsid w:val="00093EFA"/>
    <w:rsid w:val="000A3D9B"/>
    <w:rsid w:val="000D4642"/>
    <w:rsid w:val="000D539D"/>
    <w:rsid w:val="000E6453"/>
    <w:rsid w:val="000F7111"/>
    <w:rsid w:val="00116273"/>
    <w:rsid w:val="00154296"/>
    <w:rsid w:val="001633BC"/>
    <w:rsid w:val="001802C2"/>
    <w:rsid w:val="001D0C32"/>
    <w:rsid w:val="00203040"/>
    <w:rsid w:val="00206011"/>
    <w:rsid w:val="00294CEC"/>
    <w:rsid w:val="002C79E6"/>
    <w:rsid w:val="002F3AE9"/>
    <w:rsid w:val="0030415C"/>
    <w:rsid w:val="00334812"/>
    <w:rsid w:val="003458B9"/>
    <w:rsid w:val="00364C53"/>
    <w:rsid w:val="00372BB6"/>
    <w:rsid w:val="003804CC"/>
    <w:rsid w:val="003A5E1E"/>
    <w:rsid w:val="003E2A63"/>
    <w:rsid w:val="003E6218"/>
    <w:rsid w:val="004464C8"/>
    <w:rsid w:val="00494D1D"/>
    <w:rsid w:val="004C39D6"/>
    <w:rsid w:val="004C67D6"/>
    <w:rsid w:val="004E1ABF"/>
    <w:rsid w:val="004F33BA"/>
    <w:rsid w:val="0050781D"/>
    <w:rsid w:val="00516F39"/>
    <w:rsid w:val="00552653"/>
    <w:rsid w:val="005752F0"/>
    <w:rsid w:val="005760EF"/>
    <w:rsid w:val="005774A1"/>
    <w:rsid w:val="00585604"/>
    <w:rsid w:val="00592470"/>
    <w:rsid w:val="005C199E"/>
    <w:rsid w:val="005C60AC"/>
    <w:rsid w:val="005D5E35"/>
    <w:rsid w:val="005F602D"/>
    <w:rsid w:val="005F7458"/>
    <w:rsid w:val="00600828"/>
    <w:rsid w:val="00613D79"/>
    <w:rsid w:val="006229A3"/>
    <w:rsid w:val="006343D1"/>
    <w:rsid w:val="00657DD1"/>
    <w:rsid w:val="00664C1A"/>
    <w:rsid w:val="006710AE"/>
    <w:rsid w:val="00694863"/>
    <w:rsid w:val="006D25FF"/>
    <w:rsid w:val="00741B22"/>
    <w:rsid w:val="00754B7E"/>
    <w:rsid w:val="007710BC"/>
    <w:rsid w:val="00783874"/>
    <w:rsid w:val="0079105E"/>
    <w:rsid w:val="007A061F"/>
    <w:rsid w:val="007D4156"/>
    <w:rsid w:val="007F3093"/>
    <w:rsid w:val="00832292"/>
    <w:rsid w:val="00834CE5"/>
    <w:rsid w:val="00840A5B"/>
    <w:rsid w:val="00844B21"/>
    <w:rsid w:val="008515D8"/>
    <w:rsid w:val="0087407D"/>
    <w:rsid w:val="00877663"/>
    <w:rsid w:val="0089765E"/>
    <w:rsid w:val="008F3FB7"/>
    <w:rsid w:val="00934D0F"/>
    <w:rsid w:val="00936A21"/>
    <w:rsid w:val="00971F43"/>
    <w:rsid w:val="00997DDD"/>
    <w:rsid w:val="009A1391"/>
    <w:rsid w:val="009C5597"/>
    <w:rsid w:val="00A0683C"/>
    <w:rsid w:val="00A14A4D"/>
    <w:rsid w:val="00A40209"/>
    <w:rsid w:val="00A417C1"/>
    <w:rsid w:val="00A77D84"/>
    <w:rsid w:val="00A87086"/>
    <w:rsid w:val="00A90610"/>
    <w:rsid w:val="00AA511E"/>
    <w:rsid w:val="00AB0914"/>
    <w:rsid w:val="00AC0490"/>
    <w:rsid w:val="00AE18F3"/>
    <w:rsid w:val="00B008D7"/>
    <w:rsid w:val="00B14C6D"/>
    <w:rsid w:val="00B513C0"/>
    <w:rsid w:val="00B71F4B"/>
    <w:rsid w:val="00B863FB"/>
    <w:rsid w:val="00B86440"/>
    <w:rsid w:val="00BB1EBD"/>
    <w:rsid w:val="00BB2D6F"/>
    <w:rsid w:val="00BD4BF7"/>
    <w:rsid w:val="00BE63C6"/>
    <w:rsid w:val="00C00A1B"/>
    <w:rsid w:val="00C00F8F"/>
    <w:rsid w:val="00C03068"/>
    <w:rsid w:val="00C133AA"/>
    <w:rsid w:val="00C30A24"/>
    <w:rsid w:val="00C33FA6"/>
    <w:rsid w:val="00C520B4"/>
    <w:rsid w:val="00C62679"/>
    <w:rsid w:val="00C6492F"/>
    <w:rsid w:val="00C7182F"/>
    <w:rsid w:val="00CC3ACB"/>
    <w:rsid w:val="00CD3E55"/>
    <w:rsid w:val="00CF2DAF"/>
    <w:rsid w:val="00CF79B1"/>
    <w:rsid w:val="00D216D2"/>
    <w:rsid w:val="00D4077F"/>
    <w:rsid w:val="00D575BF"/>
    <w:rsid w:val="00D61F84"/>
    <w:rsid w:val="00D620FD"/>
    <w:rsid w:val="00D85AC0"/>
    <w:rsid w:val="00D91044"/>
    <w:rsid w:val="00D979D7"/>
    <w:rsid w:val="00E16947"/>
    <w:rsid w:val="00E23622"/>
    <w:rsid w:val="00E4061F"/>
    <w:rsid w:val="00E65B32"/>
    <w:rsid w:val="00E67454"/>
    <w:rsid w:val="00EB2C04"/>
    <w:rsid w:val="00EF1905"/>
    <w:rsid w:val="00EF55C5"/>
    <w:rsid w:val="00F071CC"/>
    <w:rsid w:val="00F16C40"/>
    <w:rsid w:val="00F22B61"/>
    <w:rsid w:val="00F24F63"/>
    <w:rsid w:val="00F37F72"/>
    <w:rsid w:val="00F6242A"/>
    <w:rsid w:val="00F74EB1"/>
    <w:rsid w:val="00F81090"/>
    <w:rsid w:val="00F833F9"/>
    <w:rsid w:val="00FB0EEB"/>
    <w:rsid w:val="00FC3407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31047"/>
  <w15:chartTrackingRefBased/>
  <w15:docId w15:val="{1C23EE42-E552-42EE-AAED-0594AE71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table" w:styleId="LightList-Accent3">
    <w:name w:val="Light List Accent 3"/>
    <w:basedOn w:val="TableNormal"/>
    <w:uiPriority w:val="61"/>
    <w:rsid w:val="00154296"/>
    <w:pPr>
      <w:spacing w:line="240" w:lineRule="auto"/>
      <w:ind w:firstLine="0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GridTable4">
    <w:name w:val="Grid Table 4"/>
    <w:basedOn w:val="TableNormal"/>
    <w:uiPriority w:val="49"/>
    <w:rsid w:val="005C60A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9A1391"/>
    <w:rPr>
      <w:b/>
      <w:bCs/>
    </w:rPr>
  </w:style>
  <w:style w:type="table" w:styleId="GridTable5Dark">
    <w:name w:val="Grid Table 5 Dark"/>
    <w:basedOn w:val="TableNormal"/>
    <w:uiPriority w:val="50"/>
    <w:rsid w:val="0033481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CF2DA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20601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20601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1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03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6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6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2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4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3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5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3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55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5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3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2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95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63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19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7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25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87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6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36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68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7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12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13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10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05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9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33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1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06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69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33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66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566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12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7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71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9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8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42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5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1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83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10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0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6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4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80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y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818DA9D98D44219E7EAA4DF56D2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D56-852F-4DF3-9202-ADC2554E9C66}"/>
      </w:docPartPr>
      <w:docPartBody>
        <w:p w:rsidR="00D963E5" w:rsidRDefault="00000000">
          <w:pPr>
            <w:pStyle w:val="83818DA9D98D44219E7EAA4DF56D265E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DA"/>
    <w:rsid w:val="000152AD"/>
    <w:rsid w:val="000706DB"/>
    <w:rsid w:val="00132032"/>
    <w:rsid w:val="0030415C"/>
    <w:rsid w:val="004F339B"/>
    <w:rsid w:val="00592470"/>
    <w:rsid w:val="005F602D"/>
    <w:rsid w:val="006B6E0C"/>
    <w:rsid w:val="00754B7E"/>
    <w:rsid w:val="007A1C5D"/>
    <w:rsid w:val="0089765E"/>
    <w:rsid w:val="008B363F"/>
    <w:rsid w:val="009C04A1"/>
    <w:rsid w:val="00B52D5E"/>
    <w:rsid w:val="00BB02B9"/>
    <w:rsid w:val="00C133AA"/>
    <w:rsid w:val="00C520B4"/>
    <w:rsid w:val="00C73C65"/>
    <w:rsid w:val="00D03DC8"/>
    <w:rsid w:val="00D216D2"/>
    <w:rsid w:val="00D85AC0"/>
    <w:rsid w:val="00D963E5"/>
    <w:rsid w:val="00E16947"/>
    <w:rsid w:val="00E514DA"/>
    <w:rsid w:val="00ED222D"/>
    <w:rsid w:val="00EF1905"/>
    <w:rsid w:val="00F34EB5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18DA9D98D44219E7EAA4DF56D265E">
    <w:name w:val="83818DA9D98D44219E7EAA4DF56D265E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C:\Users\Tray\AppData\Roaming\Microsoft\Templates\Student APA Style paper 7th edition.dotx</Template>
  <TotalTime>360</TotalTime>
  <Pages>15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 Pendleton</dc:creator>
  <cp:keywords/>
  <dc:description/>
  <cp:lastModifiedBy>Trayvonious Pendleton</cp:lastModifiedBy>
  <cp:revision>26</cp:revision>
  <dcterms:created xsi:type="dcterms:W3CDTF">2025-03-01T14:04:00Z</dcterms:created>
  <dcterms:modified xsi:type="dcterms:W3CDTF">2025-03-02T04:09:00Z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